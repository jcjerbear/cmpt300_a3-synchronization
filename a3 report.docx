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8269862"/>
        <w:docPartObj>
          <w:docPartGallery w:val="Cover Pages"/>
          <w:docPartUnique/>
        </w:docPartObj>
      </w:sdtPr>
      <w:sdtEndPr>
        <w:rPr>
          <w:sz w:val="18"/>
        </w:rPr>
      </w:sdtEndPr>
      <w:sdtContent>
        <w:p w:rsidR="00227D34" w:rsidRDefault="00227D34">
          <w:pPr>
            <w:pStyle w:val="NoSpacing"/>
            <w:rPr>
              <w:sz w:val="2"/>
            </w:rPr>
          </w:pPr>
        </w:p>
        <w:p w:rsidR="00227D34" w:rsidRDefault="00227D34">
          <w:r>
            <w:rPr>
              <w:noProof/>
              <w:lang w:val="en-CA" w:eastAsia="zh-CN"/>
            </w:rPr>
            <mc:AlternateContent>
              <mc:Choice Requires="wps">
                <w:drawing>
                  <wp:anchor distT="0" distB="0" distL="114300" distR="114300" simplePos="0" relativeHeight="251661312" behindDoc="0" locked="0" layoutInCell="1" allowOverlap="1" wp14:anchorId="3B99ABE6" wp14:editId="11646BA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F4E79" w:themeColor="accent1" w:themeShade="80"/>
                                    <w:kern w:val="28"/>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227D34" w:rsidRPr="00860E5D" w:rsidRDefault="00227D34">
                                    <w:pPr>
                                      <w:pStyle w:val="NoSpacing"/>
                                      <w:rPr>
                                        <w:rFonts w:asciiTheme="majorHAnsi" w:eastAsiaTheme="majorEastAsia" w:hAnsiTheme="majorHAnsi" w:cstheme="majorBidi"/>
                                        <w:caps/>
                                        <w:color w:val="1F4E79" w:themeColor="accent1" w:themeShade="80"/>
                                        <w:kern w:val="28"/>
                                        <w:sz w:val="64"/>
                                        <w:szCs w:val="64"/>
                                      </w:rPr>
                                    </w:pPr>
                                    <w:r w:rsidRPr="00860E5D">
                                      <w:rPr>
                                        <w:rFonts w:asciiTheme="majorHAnsi" w:eastAsiaTheme="majorEastAsia" w:hAnsiTheme="majorHAnsi" w:cstheme="majorBidi"/>
                                        <w:caps/>
                                        <w:color w:val="1F4E79" w:themeColor="accent1" w:themeShade="80"/>
                                        <w:kern w:val="28"/>
                                        <w:sz w:val="64"/>
                                        <w:szCs w:val="64"/>
                                      </w:rPr>
                                      <w:t>Assignment 3 Synchronization</w:t>
                                    </w:r>
                                  </w:p>
                                </w:sdtContent>
                              </w:sdt>
                              <w:p w:rsidR="00227D34" w:rsidRDefault="00227D3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390E45">
                                      <w:rPr>
                                        <w:color w:val="5B9BD5" w:themeColor="accent1"/>
                                        <w:sz w:val="36"/>
                                        <w:szCs w:val="36"/>
                                      </w:rPr>
                                      <w:t xml:space="preserve">     </w:t>
                                    </w:r>
                                  </w:sdtContent>
                                </w:sdt>
                              </w:p>
                              <w:p w:rsidR="00227D34" w:rsidRDefault="00227D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B99ABE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1F4E79" w:themeColor="accent1" w:themeShade="80"/>
                              <w:kern w:val="28"/>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227D34" w:rsidRPr="00860E5D" w:rsidRDefault="00227D34">
                              <w:pPr>
                                <w:pStyle w:val="NoSpacing"/>
                                <w:rPr>
                                  <w:rFonts w:asciiTheme="majorHAnsi" w:eastAsiaTheme="majorEastAsia" w:hAnsiTheme="majorHAnsi" w:cstheme="majorBidi"/>
                                  <w:caps/>
                                  <w:color w:val="1F4E79" w:themeColor="accent1" w:themeShade="80"/>
                                  <w:kern w:val="28"/>
                                  <w:sz w:val="64"/>
                                  <w:szCs w:val="64"/>
                                </w:rPr>
                              </w:pPr>
                              <w:r w:rsidRPr="00860E5D">
                                <w:rPr>
                                  <w:rFonts w:asciiTheme="majorHAnsi" w:eastAsiaTheme="majorEastAsia" w:hAnsiTheme="majorHAnsi" w:cstheme="majorBidi"/>
                                  <w:caps/>
                                  <w:color w:val="1F4E79" w:themeColor="accent1" w:themeShade="80"/>
                                  <w:kern w:val="28"/>
                                  <w:sz w:val="64"/>
                                  <w:szCs w:val="64"/>
                                </w:rPr>
                                <w:t>Assignment 3 Synchronization</w:t>
                              </w:r>
                            </w:p>
                          </w:sdtContent>
                        </w:sdt>
                        <w:p w:rsidR="00227D34" w:rsidRDefault="00227D3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390E45">
                                <w:rPr>
                                  <w:color w:val="5B9BD5" w:themeColor="accent1"/>
                                  <w:sz w:val="36"/>
                                  <w:szCs w:val="36"/>
                                </w:rPr>
                                <w:t xml:space="preserve">     </w:t>
                              </w:r>
                            </w:sdtContent>
                          </w:sdt>
                        </w:p>
                        <w:p w:rsidR="00227D34" w:rsidRDefault="00227D34"/>
                      </w:txbxContent>
                    </v:textbox>
                    <w10:wrap anchorx="page" anchory="margin"/>
                  </v:shape>
                </w:pict>
              </mc:Fallback>
            </mc:AlternateContent>
          </w:r>
          <w:r>
            <w:rPr>
              <w:noProof/>
              <w:color w:val="5B9BD5" w:themeColor="accent1"/>
              <w:sz w:val="36"/>
              <w:szCs w:val="36"/>
              <w:lang w:val="en-CA" w:eastAsia="zh-CN"/>
            </w:rPr>
            <mc:AlternateContent>
              <mc:Choice Requires="wpg">
                <w:drawing>
                  <wp:anchor distT="0" distB="0" distL="114300" distR="114300" simplePos="0" relativeHeight="251660288" behindDoc="1" locked="0" layoutInCell="1" allowOverlap="1" wp14:anchorId="54838C83" wp14:editId="55B24E1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1">
                                <a:lumMod val="5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2C42F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GxEbTThBgAAcC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CA" w:eastAsia="zh-CN"/>
            </w:rPr>
            <mc:AlternateContent>
              <mc:Choice Requires="wps">
                <w:drawing>
                  <wp:anchor distT="0" distB="0" distL="114300" distR="114300" simplePos="0" relativeHeight="251659264" behindDoc="0" locked="0" layoutInCell="1" allowOverlap="1" wp14:anchorId="346998CD" wp14:editId="5217B3E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D34" w:rsidRPr="00860E5D" w:rsidRDefault="00227D34">
                                <w:pPr>
                                  <w:pStyle w:val="NoSpacing"/>
                                  <w:jc w:val="right"/>
                                  <w:rPr>
                                    <w:b/>
                                    <w:color w:val="5B9BD5" w:themeColor="accent1"/>
                                    <w:sz w:val="24"/>
                                    <w:szCs w:val="24"/>
                                  </w:rPr>
                                </w:pPr>
                                <w:sdt>
                                  <w:sdtPr>
                                    <w:rPr>
                                      <w:b/>
                                      <w:color w:val="5B9BD5" w:themeColor="accent1"/>
                                      <w:sz w:val="24"/>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7A3363" w:rsidRPr="00860E5D">
                                      <w:rPr>
                                        <w:b/>
                                        <w:color w:val="5B9BD5" w:themeColor="accent1"/>
                                        <w:sz w:val="24"/>
                                        <w:szCs w:val="24"/>
                                      </w:rPr>
                                      <w:t>CMPT 300</w:t>
                                    </w:r>
                                  </w:sdtContent>
                                </w:sdt>
                              </w:p>
                              <w:sdt>
                                <w:sdtPr>
                                  <w:rPr>
                                    <w:b/>
                                    <w:color w:val="5B9BD5"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227D34" w:rsidRPr="00860E5D" w:rsidRDefault="007A3363">
                                    <w:pPr>
                                      <w:pStyle w:val="NoSpacing"/>
                                      <w:jc w:val="right"/>
                                      <w:rPr>
                                        <w:b/>
                                        <w:color w:val="5B9BD5" w:themeColor="accent1"/>
                                        <w:sz w:val="24"/>
                                        <w:szCs w:val="24"/>
                                      </w:rPr>
                                    </w:pPr>
                                    <w:r w:rsidRPr="00860E5D">
                                      <w:rPr>
                                        <w:b/>
                                        <w:color w:val="5B9BD5" w:themeColor="accent1"/>
                                        <w:sz w:val="24"/>
                                        <w:szCs w:val="24"/>
                                      </w:rPr>
                                      <w:t>Operating System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46998C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27D34" w:rsidRPr="00860E5D" w:rsidRDefault="00227D34">
                          <w:pPr>
                            <w:pStyle w:val="NoSpacing"/>
                            <w:jc w:val="right"/>
                            <w:rPr>
                              <w:b/>
                              <w:color w:val="5B9BD5" w:themeColor="accent1"/>
                              <w:sz w:val="24"/>
                              <w:szCs w:val="24"/>
                            </w:rPr>
                          </w:pPr>
                          <w:sdt>
                            <w:sdtPr>
                              <w:rPr>
                                <w:b/>
                                <w:color w:val="5B9BD5" w:themeColor="accent1"/>
                                <w:sz w:val="24"/>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7A3363" w:rsidRPr="00860E5D">
                                <w:rPr>
                                  <w:b/>
                                  <w:color w:val="5B9BD5" w:themeColor="accent1"/>
                                  <w:sz w:val="24"/>
                                  <w:szCs w:val="24"/>
                                </w:rPr>
                                <w:t>CMPT 300</w:t>
                              </w:r>
                            </w:sdtContent>
                          </w:sdt>
                        </w:p>
                        <w:sdt>
                          <w:sdtPr>
                            <w:rPr>
                              <w:b/>
                              <w:color w:val="5B9BD5"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227D34" w:rsidRPr="00860E5D" w:rsidRDefault="007A3363">
                              <w:pPr>
                                <w:pStyle w:val="NoSpacing"/>
                                <w:jc w:val="right"/>
                                <w:rPr>
                                  <w:b/>
                                  <w:color w:val="5B9BD5" w:themeColor="accent1"/>
                                  <w:sz w:val="24"/>
                                  <w:szCs w:val="24"/>
                                </w:rPr>
                              </w:pPr>
                              <w:r w:rsidRPr="00860E5D">
                                <w:rPr>
                                  <w:b/>
                                  <w:color w:val="5B9BD5" w:themeColor="accent1"/>
                                  <w:sz w:val="24"/>
                                  <w:szCs w:val="24"/>
                                </w:rPr>
                                <w:t>Operating System</w:t>
                              </w:r>
                            </w:p>
                          </w:sdtContent>
                        </w:sdt>
                      </w:txbxContent>
                    </v:textbox>
                    <w10:wrap anchorx="page" anchory="margin"/>
                  </v:shape>
                </w:pict>
              </mc:Fallback>
            </mc:AlternateContent>
          </w:r>
        </w:p>
        <w:p w:rsidR="00227D34" w:rsidRDefault="00227D34">
          <w:pPr>
            <w:rPr>
              <w:rFonts w:asciiTheme="majorHAnsi" w:eastAsiaTheme="majorEastAsia" w:hAnsiTheme="majorHAnsi" w:cstheme="majorBidi"/>
              <w:caps/>
              <w:color w:val="1F4E79" w:themeColor="accent1" w:themeShade="80"/>
              <w:kern w:val="28"/>
              <w:sz w:val="38"/>
              <w:szCs w:val="38"/>
            </w:rPr>
          </w:pPr>
          <w:r>
            <w:br w:type="page"/>
          </w:r>
        </w:p>
      </w:sdtContent>
    </w:sdt>
    <w:p w:rsidR="00BA5E13" w:rsidRDefault="0050383A" w:rsidP="006705E2">
      <w:pPr>
        <w:pStyle w:val="Title"/>
        <w:spacing w:line="0" w:lineRule="atLeast"/>
      </w:pPr>
      <w:sdt>
        <w:sdtPr>
          <w:alias w:val="Company Name"/>
          <w:tag w:val=""/>
          <w:id w:val="1501239775"/>
          <w:placeholder>
            <w:docPart w:val="D4B8D86F7C444906B44EB87AF00D4D85"/>
          </w:placeholder>
          <w:dataBinding w:prefixMappings="xmlns:ns0='http://schemas.openxmlformats.org/officeDocument/2006/extended-properties' " w:xpath="/ns0:Properties[1]/ns0:Company[1]" w:storeItemID="{6668398D-A668-4E3E-A5EB-62B293D839F1}"/>
          <w:text/>
        </w:sdtPr>
        <w:sdtEndPr/>
        <w:sdtContent>
          <w:r w:rsidR="007A3363">
            <w:rPr>
              <w:lang w:val="en-CA"/>
            </w:rPr>
            <w:t>CMPT 300</w:t>
          </w:r>
        </w:sdtContent>
      </w:sdt>
      <w:r w:rsidR="00A53A2A">
        <w:br/>
      </w:r>
      <w:r w:rsidR="00027F2B">
        <w:t>synchronization</w:t>
      </w:r>
    </w:p>
    <w:p w:rsidR="00BA5E13" w:rsidRDefault="00027F2B" w:rsidP="006705E2">
      <w:pPr>
        <w:pStyle w:val="Subtitle"/>
        <w:spacing w:line="0" w:lineRule="atLeast"/>
      </w:pPr>
      <w:r>
        <w:t>Assignment 03</w:t>
      </w:r>
    </w:p>
    <w:tbl>
      <w:tblPr>
        <w:tblStyle w:val="ProposalTable"/>
        <w:tblpPr w:leftFromText="180" w:rightFromText="180" w:vertAnchor="text" w:horzAnchor="margin" w:tblpY="469"/>
        <w:tblW w:w="5000" w:type="pct"/>
        <w:tblLook w:val="04A0" w:firstRow="1" w:lastRow="0" w:firstColumn="1" w:lastColumn="0" w:noHBand="0" w:noVBand="1"/>
        <w:tblDescription w:val="Project timeline"/>
      </w:tblPr>
      <w:tblGrid>
        <w:gridCol w:w="6657"/>
        <w:gridCol w:w="2693"/>
      </w:tblGrid>
      <w:tr w:rsidR="00776320" w:rsidRPr="00897A85" w:rsidTr="00551CCF">
        <w:trPr>
          <w:cnfStyle w:val="100000000000" w:firstRow="1" w:lastRow="0" w:firstColumn="0" w:lastColumn="0" w:oddVBand="0" w:evenVBand="0" w:oddHBand="0" w:evenHBand="0" w:firstRowFirstColumn="0" w:firstRowLastColumn="0" w:lastRowFirstColumn="0" w:lastRowLastColumn="0"/>
        </w:trPr>
        <w:tc>
          <w:tcPr>
            <w:tcW w:w="3560" w:type="pct"/>
          </w:tcPr>
          <w:p w:rsidR="00776320" w:rsidRPr="00897A85" w:rsidRDefault="003D3074" w:rsidP="006705E2">
            <w:pPr>
              <w:spacing w:line="0" w:lineRule="atLeast"/>
              <w:rPr>
                <w:sz w:val="24"/>
                <w:szCs w:val="24"/>
              </w:rPr>
            </w:pPr>
            <w:r w:rsidRPr="00897A85">
              <w:rPr>
                <w:sz w:val="24"/>
                <w:szCs w:val="24"/>
              </w:rPr>
              <w:t xml:space="preserve">Default </w:t>
            </w:r>
            <w:r w:rsidR="00776320" w:rsidRPr="00897A85">
              <w:rPr>
                <w:sz w:val="24"/>
                <w:szCs w:val="24"/>
              </w:rPr>
              <w:t>Test Points</w:t>
            </w:r>
          </w:p>
        </w:tc>
        <w:tc>
          <w:tcPr>
            <w:tcW w:w="1440" w:type="pct"/>
          </w:tcPr>
          <w:p w:rsidR="00776320" w:rsidRPr="00897A85" w:rsidRDefault="003D3074" w:rsidP="006705E2">
            <w:pPr>
              <w:spacing w:line="0" w:lineRule="atLeast"/>
              <w:rPr>
                <w:sz w:val="24"/>
                <w:szCs w:val="24"/>
              </w:rPr>
            </w:pPr>
            <w:r w:rsidRPr="00897A85">
              <w:rPr>
                <w:sz w:val="24"/>
                <w:szCs w:val="24"/>
              </w:rPr>
              <w:t>Time(ms)</w:t>
            </w:r>
          </w:p>
        </w:tc>
      </w:tr>
      <w:tr w:rsidR="00776320" w:rsidRPr="00897A85" w:rsidTr="00551CCF">
        <w:tc>
          <w:tcPr>
            <w:tcW w:w="3560" w:type="pct"/>
          </w:tcPr>
          <w:p w:rsidR="00776320" w:rsidRPr="00897A85" w:rsidRDefault="002740C5" w:rsidP="006705E2">
            <w:pPr>
              <w:spacing w:line="0" w:lineRule="atLeast"/>
              <w:rPr>
                <w:sz w:val="24"/>
                <w:szCs w:val="24"/>
              </w:rPr>
            </w:pPr>
            <w:r w:rsidRPr="00897A85">
              <w:rPr>
                <w:sz w:val="24"/>
                <w:szCs w:val="24"/>
              </w:rPr>
              <w:t>Pthread mutex time</w:t>
            </w:r>
          </w:p>
        </w:tc>
        <w:tc>
          <w:tcPr>
            <w:tcW w:w="1440" w:type="pct"/>
          </w:tcPr>
          <w:p w:rsidR="00776320" w:rsidRPr="00897A85" w:rsidRDefault="001A3D57" w:rsidP="001A3D57">
            <w:pPr>
              <w:spacing w:line="0" w:lineRule="atLeast"/>
              <w:rPr>
                <w:sz w:val="24"/>
                <w:szCs w:val="24"/>
              </w:rPr>
            </w:pPr>
            <w:r w:rsidRPr="00897A85">
              <w:rPr>
                <w:sz w:val="24"/>
                <w:szCs w:val="24"/>
              </w:rPr>
              <w:t>896</w:t>
            </w:r>
            <w:r w:rsidR="00776320" w:rsidRPr="00897A85">
              <w:rPr>
                <w:sz w:val="24"/>
                <w:szCs w:val="24"/>
              </w:rPr>
              <w:t xml:space="preserve"> </w:t>
            </w:r>
            <w:r w:rsidRPr="00897A85">
              <w:rPr>
                <w:sz w:val="24"/>
                <w:szCs w:val="24"/>
              </w:rPr>
              <w:t>ms</w:t>
            </w:r>
          </w:p>
        </w:tc>
      </w:tr>
      <w:tr w:rsidR="00776320" w:rsidRPr="00897A85" w:rsidTr="00551CCF">
        <w:tc>
          <w:tcPr>
            <w:tcW w:w="3560" w:type="pct"/>
          </w:tcPr>
          <w:p w:rsidR="00776320" w:rsidRPr="00897A85" w:rsidRDefault="002740C5" w:rsidP="006705E2">
            <w:pPr>
              <w:spacing w:line="0" w:lineRule="atLeast"/>
              <w:rPr>
                <w:sz w:val="24"/>
                <w:szCs w:val="24"/>
              </w:rPr>
            </w:pPr>
            <w:r w:rsidRPr="00897A85">
              <w:rPr>
                <w:sz w:val="24"/>
                <w:szCs w:val="24"/>
              </w:rPr>
              <w:t>Pthread spinlock time</w:t>
            </w:r>
          </w:p>
        </w:tc>
        <w:tc>
          <w:tcPr>
            <w:tcW w:w="1440" w:type="pct"/>
          </w:tcPr>
          <w:p w:rsidR="00776320" w:rsidRPr="00897A85" w:rsidRDefault="001A3D57" w:rsidP="001A3D57">
            <w:pPr>
              <w:spacing w:line="0" w:lineRule="atLeast"/>
              <w:rPr>
                <w:sz w:val="24"/>
                <w:szCs w:val="24"/>
              </w:rPr>
            </w:pPr>
            <w:r w:rsidRPr="00897A85">
              <w:rPr>
                <w:sz w:val="24"/>
                <w:szCs w:val="24"/>
              </w:rPr>
              <w:t>253</w:t>
            </w:r>
            <w:r w:rsidRPr="00897A85">
              <w:rPr>
                <w:sz w:val="24"/>
                <w:szCs w:val="24"/>
              </w:rPr>
              <w:t xml:space="preserve"> ms</w:t>
            </w:r>
          </w:p>
        </w:tc>
      </w:tr>
      <w:tr w:rsidR="00776320" w:rsidRPr="00897A85" w:rsidTr="00551CCF">
        <w:tc>
          <w:tcPr>
            <w:tcW w:w="3560" w:type="pct"/>
          </w:tcPr>
          <w:p w:rsidR="00776320" w:rsidRPr="00897A85" w:rsidRDefault="002740C5" w:rsidP="006705E2">
            <w:pPr>
              <w:spacing w:line="0" w:lineRule="atLeast"/>
              <w:rPr>
                <w:sz w:val="24"/>
                <w:szCs w:val="24"/>
              </w:rPr>
            </w:pPr>
            <w:r w:rsidRPr="00897A85">
              <w:rPr>
                <w:sz w:val="24"/>
                <w:szCs w:val="24"/>
              </w:rPr>
              <w:t>mySpinTAS time</w:t>
            </w:r>
          </w:p>
        </w:tc>
        <w:tc>
          <w:tcPr>
            <w:tcW w:w="1440" w:type="pct"/>
          </w:tcPr>
          <w:p w:rsidR="00776320" w:rsidRPr="00897A85" w:rsidRDefault="001A3D57" w:rsidP="006705E2">
            <w:pPr>
              <w:spacing w:line="0" w:lineRule="atLeast"/>
              <w:rPr>
                <w:sz w:val="24"/>
                <w:szCs w:val="24"/>
              </w:rPr>
            </w:pPr>
            <w:r w:rsidRPr="00897A85">
              <w:rPr>
                <w:sz w:val="24"/>
                <w:szCs w:val="24"/>
              </w:rPr>
              <w:t>859 ms</w:t>
            </w:r>
          </w:p>
        </w:tc>
      </w:tr>
      <w:tr w:rsidR="00776320" w:rsidRPr="00897A85" w:rsidTr="008828FB">
        <w:tc>
          <w:tcPr>
            <w:tcW w:w="3560" w:type="pct"/>
            <w:shd w:val="clear" w:color="auto" w:fill="auto"/>
          </w:tcPr>
          <w:p w:rsidR="00776320" w:rsidRPr="00897A85" w:rsidRDefault="002740C5" w:rsidP="006705E2">
            <w:pPr>
              <w:spacing w:line="0" w:lineRule="atLeast"/>
              <w:rPr>
                <w:sz w:val="24"/>
                <w:szCs w:val="24"/>
              </w:rPr>
            </w:pPr>
            <w:r w:rsidRPr="00897A85">
              <w:rPr>
                <w:sz w:val="24"/>
                <w:szCs w:val="24"/>
              </w:rPr>
              <w:t>mySpinTTAS time</w:t>
            </w:r>
          </w:p>
        </w:tc>
        <w:tc>
          <w:tcPr>
            <w:tcW w:w="1440" w:type="pct"/>
            <w:shd w:val="clear" w:color="auto" w:fill="auto"/>
          </w:tcPr>
          <w:p w:rsidR="00776320" w:rsidRPr="00897A85" w:rsidRDefault="001A3D57" w:rsidP="001A3D57">
            <w:pPr>
              <w:spacing w:line="0" w:lineRule="atLeast"/>
              <w:rPr>
                <w:sz w:val="24"/>
                <w:szCs w:val="24"/>
              </w:rPr>
            </w:pPr>
            <w:r w:rsidRPr="00897A85">
              <w:rPr>
                <w:sz w:val="24"/>
                <w:szCs w:val="24"/>
              </w:rPr>
              <w:t>487 ms</w:t>
            </w:r>
          </w:p>
        </w:tc>
      </w:tr>
      <w:tr w:rsidR="00776320" w:rsidRPr="00897A85" w:rsidTr="008828FB">
        <w:tc>
          <w:tcPr>
            <w:tcW w:w="3560" w:type="pct"/>
            <w:shd w:val="clear" w:color="auto" w:fill="auto"/>
          </w:tcPr>
          <w:p w:rsidR="00776320" w:rsidRPr="00897A85" w:rsidRDefault="002740C5" w:rsidP="006705E2">
            <w:pPr>
              <w:spacing w:line="0" w:lineRule="atLeast"/>
              <w:rPr>
                <w:sz w:val="24"/>
                <w:szCs w:val="24"/>
              </w:rPr>
            </w:pPr>
            <w:r w:rsidRPr="00897A85">
              <w:rPr>
                <w:sz w:val="24"/>
                <w:szCs w:val="24"/>
              </w:rPr>
              <w:t>myMutexTTAS time</w:t>
            </w:r>
          </w:p>
        </w:tc>
        <w:tc>
          <w:tcPr>
            <w:tcW w:w="1440" w:type="pct"/>
            <w:shd w:val="clear" w:color="auto" w:fill="auto"/>
          </w:tcPr>
          <w:p w:rsidR="00776320" w:rsidRPr="00897A85" w:rsidRDefault="001A3D57" w:rsidP="001A3D57">
            <w:pPr>
              <w:spacing w:line="0" w:lineRule="atLeast"/>
              <w:rPr>
                <w:sz w:val="24"/>
                <w:szCs w:val="24"/>
              </w:rPr>
            </w:pPr>
            <w:r w:rsidRPr="00897A85">
              <w:rPr>
                <w:sz w:val="24"/>
                <w:szCs w:val="24"/>
              </w:rPr>
              <w:t>171 ms</w:t>
            </w:r>
          </w:p>
        </w:tc>
      </w:tr>
      <w:tr w:rsidR="00776320" w:rsidRPr="00897A85" w:rsidTr="00551CCF">
        <w:tc>
          <w:tcPr>
            <w:tcW w:w="3560" w:type="pct"/>
          </w:tcPr>
          <w:p w:rsidR="00776320" w:rsidRPr="00897A85" w:rsidRDefault="002740C5" w:rsidP="006705E2">
            <w:pPr>
              <w:spacing w:line="0" w:lineRule="atLeast"/>
              <w:rPr>
                <w:sz w:val="24"/>
                <w:szCs w:val="24"/>
              </w:rPr>
            </w:pPr>
            <w:r w:rsidRPr="00897A85">
              <w:rPr>
                <w:sz w:val="24"/>
                <w:szCs w:val="24"/>
              </w:rPr>
              <w:t>myQueueLock time</w:t>
            </w:r>
          </w:p>
        </w:tc>
        <w:tc>
          <w:tcPr>
            <w:tcW w:w="1440" w:type="pct"/>
          </w:tcPr>
          <w:p w:rsidR="00776320" w:rsidRPr="00897A85" w:rsidRDefault="001A3D57" w:rsidP="006705E2">
            <w:pPr>
              <w:spacing w:line="0" w:lineRule="atLeast"/>
              <w:rPr>
                <w:sz w:val="24"/>
                <w:szCs w:val="24"/>
              </w:rPr>
            </w:pPr>
            <w:r w:rsidRPr="00897A85">
              <w:rPr>
                <w:sz w:val="24"/>
                <w:szCs w:val="24"/>
              </w:rPr>
              <w:t>533</w:t>
            </w:r>
            <w:r w:rsidR="00A028DB" w:rsidRPr="00897A85">
              <w:rPr>
                <w:sz w:val="24"/>
                <w:szCs w:val="24"/>
              </w:rPr>
              <w:t xml:space="preserve"> ms</w:t>
            </w:r>
          </w:p>
        </w:tc>
      </w:tr>
    </w:tbl>
    <w:p w:rsidR="00BA5E13" w:rsidRPr="00416AB2" w:rsidRDefault="00AE2A53" w:rsidP="006705E2">
      <w:pPr>
        <w:pStyle w:val="Heading1"/>
        <w:spacing w:line="0" w:lineRule="atLeast"/>
        <w:rPr>
          <w:sz w:val="32"/>
          <w:szCs w:val="32"/>
        </w:rPr>
      </w:pPr>
      <w:r w:rsidRPr="00416AB2">
        <w:rPr>
          <w:sz w:val="32"/>
          <w:szCs w:val="32"/>
        </w:rPr>
        <w:t>introduction</w:t>
      </w:r>
      <w:r w:rsidR="002D4BE1" w:rsidRPr="00416AB2">
        <w:rPr>
          <w:sz w:val="32"/>
          <w:szCs w:val="32"/>
        </w:rPr>
        <w:t xml:space="preserve"> to thread synchronization</w:t>
      </w:r>
    </w:p>
    <w:p w:rsidR="00BA5E13" w:rsidRPr="00416AB2" w:rsidRDefault="005D7260" w:rsidP="006705E2">
      <w:pPr>
        <w:spacing w:line="0" w:lineRule="atLeast"/>
        <w:rPr>
          <w:sz w:val="24"/>
          <w:szCs w:val="24"/>
        </w:rPr>
      </w:pPr>
      <w:r w:rsidRPr="00416AB2">
        <w:rPr>
          <w:sz w:val="24"/>
          <w:szCs w:val="24"/>
        </w:rPr>
        <w:t xml:space="preserve">In multi-processor </w:t>
      </w:r>
      <w:r w:rsidR="00797824" w:rsidRPr="00416AB2">
        <w:rPr>
          <w:sz w:val="24"/>
          <w:szCs w:val="24"/>
        </w:rPr>
        <w:t>systems,</w:t>
      </w:r>
      <w:r w:rsidR="00B019BE" w:rsidRPr="00416AB2">
        <w:rPr>
          <w:sz w:val="24"/>
          <w:szCs w:val="24"/>
        </w:rPr>
        <w:t xml:space="preserve"> jobs are split into multiple sub-jobs</w:t>
      </w:r>
      <w:r w:rsidR="00797824" w:rsidRPr="00416AB2">
        <w:rPr>
          <w:sz w:val="24"/>
          <w:szCs w:val="24"/>
        </w:rPr>
        <w:t xml:space="preserve"> serviced</w:t>
      </w:r>
      <w:r w:rsidR="00B019BE" w:rsidRPr="00416AB2">
        <w:rPr>
          <w:sz w:val="24"/>
          <w:szCs w:val="24"/>
        </w:rPr>
        <w:t xml:space="preserve"> by multiple tasks. </w:t>
      </w:r>
      <w:r w:rsidR="00B77FC6" w:rsidRPr="00416AB2">
        <w:rPr>
          <w:sz w:val="24"/>
          <w:szCs w:val="24"/>
        </w:rPr>
        <w:t>Because of this, p</w:t>
      </w:r>
      <w:r w:rsidR="00797824" w:rsidRPr="00416AB2">
        <w:rPr>
          <w:sz w:val="24"/>
          <w:szCs w:val="24"/>
        </w:rPr>
        <w:t>ro</w:t>
      </w:r>
      <w:r w:rsidR="007A6E1E" w:rsidRPr="00416AB2">
        <w:rPr>
          <w:sz w:val="24"/>
          <w:szCs w:val="24"/>
        </w:rPr>
        <w:t>cess and t</w:t>
      </w:r>
      <w:r w:rsidR="001639A8" w:rsidRPr="00416AB2">
        <w:rPr>
          <w:sz w:val="24"/>
          <w:szCs w:val="24"/>
        </w:rPr>
        <w:t>hread synchronization play</w:t>
      </w:r>
      <w:r w:rsidR="007501ED" w:rsidRPr="00416AB2">
        <w:rPr>
          <w:sz w:val="24"/>
          <w:szCs w:val="24"/>
        </w:rPr>
        <w:t xml:space="preserve"> important</w:t>
      </w:r>
      <w:r w:rsidR="007A6E1E" w:rsidRPr="00416AB2">
        <w:rPr>
          <w:sz w:val="24"/>
          <w:szCs w:val="24"/>
        </w:rPr>
        <w:t xml:space="preserve"> role</w:t>
      </w:r>
      <w:r w:rsidR="001639A8" w:rsidRPr="00416AB2">
        <w:rPr>
          <w:sz w:val="24"/>
          <w:szCs w:val="24"/>
        </w:rPr>
        <w:t>s</w:t>
      </w:r>
      <w:r w:rsidR="00B77FC6" w:rsidRPr="00416AB2">
        <w:rPr>
          <w:sz w:val="24"/>
          <w:szCs w:val="24"/>
        </w:rPr>
        <w:t xml:space="preserve"> when</w:t>
      </w:r>
      <w:r w:rsidR="007501ED" w:rsidRPr="00416AB2">
        <w:rPr>
          <w:sz w:val="24"/>
          <w:szCs w:val="24"/>
        </w:rPr>
        <w:t xml:space="preserve"> multiple </w:t>
      </w:r>
      <w:r w:rsidR="00B77FC6" w:rsidRPr="00416AB2">
        <w:rPr>
          <w:sz w:val="24"/>
          <w:szCs w:val="24"/>
        </w:rPr>
        <w:t>processes</w:t>
      </w:r>
      <w:r w:rsidR="007501ED" w:rsidRPr="00416AB2">
        <w:rPr>
          <w:sz w:val="24"/>
          <w:szCs w:val="24"/>
        </w:rPr>
        <w:t xml:space="preserve"> join up at a certain point after they ar</w:t>
      </w:r>
      <w:r w:rsidR="00403955" w:rsidRPr="00416AB2">
        <w:rPr>
          <w:sz w:val="24"/>
          <w:szCs w:val="24"/>
        </w:rPr>
        <w:t>e</w:t>
      </w:r>
      <w:r w:rsidR="00B1539D" w:rsidRPr="00416AB2">
        <w:rPr>
          <w:sz w:val="24"/>
          <w:szCs w:val="24"/>
        </w:rPr>
        <w:t xml:space="preserve"> done with their tasks </w:t>
      </w:r>
      <w:r w:rsidR="00403955" w:rsidRPr="00416AB2">
        <w:rPr>
          <w:sz w:val="24"/>
          <w:szCs w:val="24"/>
        </w:rPr>
        <w:t xml:space="preserve">to </w:t>
      </w:r>
      <w:r w:rsidR="001639A8" w:rsidRPr="00416AB2">
        <w:rPr>
          <w:sz w:val="24"/>
          <w:szCs w:val="24"/>
        </w:rPr>
        <w:t>reach an agreement or commit to a certain sequence of action</w:t>
      </w:r>
      <w:r w:rsidR="00770A98" w:rsidRPr="00416AB2">
        <w:rPr>
          <w:sz w:val="24"/>
          <w:szCs w:val="24"/>
        </w:rPr>
        <w:t xml:space="preserve">. </w:t>
      </w:r>
      <w:r w:rsidR="00787DE1" w:rsidRPr="00416AB2">
        <w:rPr>
          <w:sz w:val="24"/>
          <w:szCs w:val="24"/>
        </w:rPr>
        <w:t xml:space="preserve">Speaking of </w:t>
      </w:r>
      <w:r w:rsidR="00F4716F" w:rsidRPr="00416AB2">
        <w:rPr>
          <w:sz w:val="24"/>
          <w:szCs w:val="24"/>
        </w:rPr>
        <w:t xml:space="preserve">thread synchronization, </w:t>
      </w:r>
      <w:r w:rsidR="00B1539D" w:rsidRPr="00416AB2">
        <w:rPr>
          <w:sz w:val="24"/>
          <w:szCs w:val="24"/>
        </w:rPr>
        <w:t>t</w:t>
      </w:r>
      <w:r w:rsidR="007A3363" w:rsidRPr="00416AB2">
        <w:rPr>
          <w:sz w:val="24"/>
          <w:szCs w:val="24"/>
        </w:rPr>
        <w:t>hread synchronization is a mechanism ensures that two or more concurrent threads do not simultaneously</w:t>
      </w:r>
      <w:r w:rsidR="00E85407" w:rsidRPr="00416AB2">
        <w:rPr>
          <w:sz w:val="24"/>
          <w:szCs w:val="24"/>
        </w:rPr>
        <w:t xml:space="preserve"> execute some particular program segment known as the critical section.</w:t>
      </w:r>
      <w:r w:rsidR="007A3363" w:rsidRPr="00416AB2">
        <w:rPr>
          <w:sz w:val="24"/>
          <w:szCs w:val="24"/>
        </w:rPr>
        <w:t xml:space="preserve"> </w:t>
      </w:r>
      <w:r w:rsidR="007C6C32" w:rsidRPr="00416AB2">
        <w:rPr>
          <w:sz w:val="24"/>
          <w:szCs w:val="24"/>
        </w:rPr>
        <w:t>Processes’ access to critical section</w:t>
      </w:r>
      <w:r w:rsidR="005A0122" w:rsidRPr="00416AB2">
        <w:rPr>
          <w:sz w:val="24"/>
          <w:szCs w:val="24"/>
        </w:rPr>
        <w:t xml:space="preserve"> can be</w:t>
      </w:r>
      <w:r w:rsidR="007C6C32" w:rsidRPr="00416AB2">
        <w:rPr>
          <w:sz w:val="24"/>
          <w:szCs w:val="24"/>
        </w:rPr>
        <w:t xml:space="preserve"> controlled using synchronization technique</w:t>
      </w:r>
      <w:r w:rsidR="002F69A0" w:rsidRPr="00416AB2">
        <w:rPr>
          <w:sz w:val="24"/>
          <w:szCs w:val="24"/>
        </w:rPr>
        <w:t>s</w:t>
      </w:r>
      <w:r w:rsidR="005A0122" w:rsidRPr="00416AB2">
        <w:rPr>
          <w:sz w:val="24"/>
          <w:szCs w:val="24"/>
        </w:rPr>
        <w:t>. Hence, f</w:t>
      </w:r>
      <w:r w:rsidR="007462A9" w:rsidRPr="00416AB2">
        <w:rPr>
          <w:sz w:val="24"/>
          <w:szCs w:val="24"/>
        </w:rPr>
        <w:t>or this assignment, we are</w:t>
      </w:r>
      <w:r w:rsidR="00804CD5" w:rsidRPr="00416AB2">
        <w:rPr>
          <w:sz w:val="24"/>
          <w:szCs w:val="24"/>
        </w:rPr>
        <w:t xml:space="preserve"> asked to implement our own synchronization functionality against two pthread implementations namely the pthread mutex and the pthread spinlock, and also against 3 different locks we are asked to implement</w:t>
      </w:r>
      <w:r w:rsidR="007462A9" w:rsidRPr="00416AB2">
        <w:rPr>
          <w:sz w:val="24"/>
          <w:szCs w:val="24"/>
        </w:rPr>
        <w:t xml:space="preserve"> ourselves</w:t>
      </w:r>
      <w:r w:rsidR="00696ABA" w:rsidRPr="00416AB2">
        <w:rPr>
          <w:sz w:val="24"/>
          <w:szCs w:val="24"/>
        </w:rPr>
        <w:t xml:space="preserve">. </w:t>
      </w:r>
      <w:r w:rsidR="00FF624B" w:rsidRPr="00416AB2">
        <w:rPr>
          <w:sz w:val="24"/>
          <w:szCs w:val="24"/>
        </w:rPr>
        <w:t xml:space="preserve">After all, </w:t>
      </w:r>
      <w:r w:rsidR="00CC2327" w:rsidRPr="00416AB2">
        <w:rPr>
          <w:sz w:val="24"/>
          <w:szCs w:val="24"/>
        </w:rPr>
        <w:t xml:space="preserve">compare </w:t>
      </w:r>
      <w:r w:rsidR="00872A03" w:rsidRPr="00416AB2">
        <w:rPr>
          <w:sz w:val="24"/>
          <w:szCs w:val="24"/>
        </w:rPr>
        <w:t>the run time using different synchronization techniques and conclude any interesting observations.</w:t>
      </w:r>
    </w:p>
    <w:p w:rsidR="007630DB" w:rsidRPr="00416AB2" w:rsidRDefault="00FD6335" w:rsidP="006705E2">
      <w:pPr>
        <w:pStyle w:val="Heading1"/>
        <w:spacing w:line="0" w:lineRule="atLeast"/>
        <w:rPr>
          <w:sz w:val="32"/>
          <w:szCs w:val="32"/>
        </w:rPr>
      </w:pPr>
      <w:r w:rsidRPr="00416AB2">
        <w:rPr>
          <w:sz w:val="32"/>
          <w:szCs w:val="32"/>
        </w:rPr>
        <w:t>Results of variation in number of thread</w:t>
      </w:r>
    </w:p>
    <w:p w:rsidR="002277C5" w:rsidRPr="00416AB2" w:rsidRDefault="007630DB" w:rsidP="00372490">
      <w:pPr>
        <w:spacing w:line="0" w:lineRule="atLeast"/>
        <w:rPr>
          <w:sz w:val="24"/>
          <w:szCs w:val="24"/>
        </w:rPr>
      </w:pPr>
      <w:r w:rsidRPr="00416AB2">
        <w:rPr>
          <w:sz w:val="24"/>
          <w:szCs w:val="24"/>
        </w:rPr>
        <w:t xml:space="preserve">Measuring </w:t>
      </w:r>
      <w:r w:rsidR="00D143D9" w:rsidRPr="00416AB2">
        <w:rPr>
          <w:sz w:val="24"/>
          <w:szCs w:val="24"/>
        </w:rPr>
        <w:t xml:space="preserve">the </w:t>
      </w:r>
      <w:r w:rsidR="00790F6F" w:rsidRPr="00416AB2">
        <w:rPr>
          <w:sz w:val="24"/>
          <w:szCs w:val="24"/>
        </w:rPr>
        <w:t xml:space="preserve">time </w:t>
      </w:r>
      <w:r w:rsidR="00D143D9" w:rsidRPr="00416AB2">
        <w:rPr>
          <w:sz w:val="24"/>
          <w:szCs w:val="24"/>
        </w:rPr>
        <w:t>it cost</w:t>
      </w:r>
      <w:r w:rsidR="006A5FB1" w:rsidRPr="00416AB2">
        <w:rPr>
          <w:sz w:val="24"/>
          <w:szCs w:val="24"/>
        </w:rPr>
        <w:t>s</w:t>
      </w:r>
      <w:r w:rsidR="00D143D9" w:rsidRPr="00416AB2">
        <w:rPr>
          <w:sz w:val="24"/>
          <w:szCs w:val="24"/>
        </w:rPr>
        <w:t xml:space="preserve"> for different synchronization lock</w:t>
      </w:r>
      <w:r w:rsidR="006A5FB1" w:rsidRPr="00416AB2">
        <w:rPr>
          <w:sz w:val="24"/>
          <w:szCs w:val="24"/>
        </w:rPr>
        <w:t>s</w:t>
      </w:r>
      <w:r w:rsidR="00D143D9" w:rsidRPr="00416AB2">
        <w:rPr>
          <w:sz w:val="24"/>
          <w:szCs w:val="24"/>
        </w:rPr>
        <w:t xml:space="preserve"> on variation in</w:t>
      </w:r>
      <w:r w:rsidR="0050623F">
        <w:rPr>
          <w:sz w:val="24"/>
          <w:szCs w:val="24"/>
        </w:rPr>
        <w:t xml:space="preserve"> the</w:t>
      </w:r>
      <w:r w:rsidR="00D143D9" w:rsidRPr="00416AB2">
        <w:rPr>
          <w:sz w:val="24"/>
          <w:szCs w:val="24"/>
        </w:rPr>
        <w:t xml:space="preserve"> number of thread, I </w:t>
      </w:r>
      <w:r w:rsidR="006A5FB1" w:rsidRPr="00416AB2">
        <w:rPr>
          <w:sz w:val="24"/>
          <w:szCs w:val="24"/>
        </w:rPr>
        <w:t>fixed the number of iteration, workOutsideCS, and workInsideCS</w:t>
      </w:r>
      <w:r w:rsidR="00372490" w:rsidRPr="00416AB2">
        <w:rPr>
          <w:sz w:val="24"/>
          <w:szCs w:val="24"/>
        </w:rPr>
        <w:t xml:space="preserve"> as the given default input values</w:t>
      </w:r>
      <w:r w:rsidR="006A5FB1" w:rsidRPr="00416AB2">
        <w:rPr>
          <w:sz w:val="24"/>
          <w:szCs w:val="24"/>
        </w:rPr>
        <w:t xml:space="preserve"> </w:t>
      </w:r>
      <w:r w:rsidR="00167EAA" w:rsidRPr="00416AB2">
        <w:rPr>
          <w:sz w:val="24"/>
          <w:szCs w:val="24"/>
        </w:rPr>
        <w:t xml:space="preserve">just so every thread is doing the same amount of </w:t>
      </w:r>
      <w:r w:rsidR="00DD0094" w:rsidRPr="00416AB2">
        <w:rPr>
          <w:sz w:val="24"/>
          <w:szCs w:val="24"/>
        </w:rPr>
        <w:t>work when the thread is created</w:t>
      </w:r>
      <w:r w:rsidR="00167EAA" w:rsidRPr="00416AB2">
        <w:rPr>
          <w:sz w:val="24"/>
          <w:szCs w:val="24"/>
        </w:rPr>
        <w:t xml:space="preserve"> doing the operations given in its own call bac</w:t>
      </w:r>
      <w:r w:rsidR="008D7D0E" w:rsidRPr="00416AB2">
        <w:rPr>
          <w:sz w:val="24"/>
          <w:szCs w:val="24"/>
        </w:rPr>
        <w:t xml:space="preserve">k function. Therefore, </w:t>
      </w:r>
      <w:r w:rsidR="008937BB" w:rsidRPr="00416AB2">
        <w:rPr>
          <w:sz w:val="24"/>
          <w:szCs w:val="24"/>
        </w:rPr>
        <w:t>we can have f</w:t>
      </w:r>
      <w:r w:rsidR="008D7D0E" w:rsidRPr="00416AB2">
        <w:rPr>
          <w:sz w:val="24"/>
          <w:szCs w:val="24"/>
        </w:rPr>
        <w:t>air comparison</w:t>
      </w:r>
      <w:r w:rsidR="00372490" w:rsidRPr="00416AB2">
        <w:rPr>
          <w:sz w:val="24"/>
          <w:szCs w:val="24"/>
        </w:rPr>
        <w:t>s</w:t>
      </w:r>
      <w:r w:rsidR="008D7D0E" w:rsidRPr="00416AB2">
        <w:rPr>
          <w:sz w:val="24"/>
          <w:szCs w:val="24"/>
        </w:rPr>
        <w:t xml:space="preserve"> among the locks </w:t>
      </w:r>
      <w:r w:rsidR="0033032A" w:rsidRPr="00416AB2">
        <w:rPr>
          <w:sz w:val="24"/>
          <w:szCs w:val="24"/>
        </w:rPr>
        <w:t xml:space="preserve">when observing the </w:t>
      </w:r>
      <w:r w:rsidR="00372490" w:rsidRPr="00416AB2">
        <w:rPr>
          <w:sz w:val="24"/>
          <w:szCs w:val="24"/>
        </w:rPr>
        <w:t xml:space="preserve">changes in time </w:t>
      </w:r>
      <w:r w:rsidR="00372490" w:rsidRPr="00416AB2">
        <w:rPr>
          <w:sz w:val="24"/>
          <w:szCs w:val="24"/>
        </w:rPr>
        <w:lastRenderedPageBreak/>
        <w:t xml:space="preserve">with </w:t>
      </w:r>
      <w:r w:rsidR="00167E3A" w:rsidRPr="00416AB2">
        <w:rPr>
          <w:sz w:val="24"/>
          <w:szCs w:val="24"/>
        </w:rPr>
        <w:t xml:space="preserve">the number of thread increases </w:t>
      </w:r>
      <w:r w:rsidR="00372490" w:rsidRPr="00416AB2">
        <w:rPr>
          <w:sz w:val="24"/>
          <w:szCs w:val="24"/>
        </w:rPr>
        <w:t>for different locks.</w:t>
      </w:r>
      <w:r w:rsidR="002277C5">
        <w:rPr>
          <w:sz w:val="24"/>
          <w:szCs w:val="24"/>
        </w:rPr>
        <w:br/>
      </w:r>
    </w:p>
    <w:p w:rsidR="00FD6335" w:rsidRPr="00190B0E" w:rsidRDefault="00FD6335" w:rsidP="00CB2E06">
      <w:pPr>
        <w:spacing w:line="0" w:lineRule="atLeast"/>
        <w:jc w:val="center"/>
        <w:rPr>
          <w:sz w:val="20"/>
          <w:szCs w:val="20"/>
        </w:rPr>
      </w:pPr>
      <w:r>
        <w:rPr>
          <w:noProof/>
          <w:sz w:val="20"/>
          <w:szCs w:val="20"/>
          <w:lang w:val="en-CA" w:eastAsia="zh-CN"/>
        </w:rPr>
        <w:drawing>
          <wp:inline distT="0" distB="0" distL="0" distR="0">
            <wp:extent cx="5345482" cy="3838353"/>
            <wp:effectExtent l="19050" t="19050" r="2667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yinThreads.jpg"/>
                    <pic:cNvPicPr/>
                  </pic:nvPicPr>
                  <pic:blipFill>
                    <a:blip r:embed="rId10">
                      <a:extLst>
                        <a:ext uri="{28A0092B-C50C-407E-A947-70E740481C1C}">
                          <a14:useLocalDpi xmlns:a14="http://schemas.microsoft.com/office/drawing/2010/main" val="0"/>
                        </a:ext>
                      </a:extLst>
                    </a:blip>
                    <a:stretch>
                      <a:fillRect/>
                    </a:stretch>
                  </pic:blipFill>
                  <pic:spPr>
                    <a:xfrm>
                      <a:off x="0" y="0"/>
                      <a:ext cx="5353550" cy="3844147"/>
                    </a:xfrm>
                    <a:prstGeom prst="rect">
                      <a:avLst/>
                    </a:prstGeom>
                    <a:ln>
                      <a:solidFill>
                        <a:schemeClr val="tx1"/>
                      </a:solidFill>
                    </a:ln>
                  </pic:spPr>
                </pic:pic>
              </a:graphicData>
            </a:graphic>
          </wp:inline>
        </w:drawing>
      </w:r>
    </w:p>
    <w:p w:rsidR="00BA5E13" w:rsidRPr="00416AB2" w:rsidRDefault="00B70ADB" w:rsidP="006705E2">
      <w:pPr>
        <w:pStyle w:val="Heading2"/>
        <w:spacing w:line="0" w:lineRule="atLeast"/>
        <w:rPr>
          <w:sz w:val="28"/>
          <w:szCs w:val="28"/>
        </w:rPr>
      </w:pPr>
      <w:r w:rsidRPr="00416AB2">
        <w:rPr>
          <w:sz w:val="28"/>
          <w:szCs w:val="28"/>
        </w:rPr>
        <w:t>Conclusion</w:t>
      </w:r>
      <w:r w:rsidR="00081519">
        <w:rPr>
          <w:sz w:val="28"/>
          <w:szCs w:val="28"/>
        </w:rPr>
        <w:t xml:space="preserve"> and Observation of Variation in Number of T</w:t>
      </w:r>
      <w:r w:rsidRPr="00416AB2">
        <w:rPr>
          <w:sz w:val="28"/>
          <w:szCs w:val="28"/>
        </w:rPr>
        <w:t>hread</w:t>
      </w:r>
    </w:p>
    <w:tbl>
      <w:tblPr>
        <w:tblStyle w:val="TipTable"/>
        <w:tblW w:w="5000" w:type="pct"/>
        <w:tblLook w:val="04A0" w:firstRow="1" w:lastRow="0" w:firstColumn="1" w:lastColumn="0" w:noHBand="0" w:noVBand="1"/>
      </w:tblPr>
      <w:tblGrid>
        <w:gridCol w:w="577"/>
        <w:gridCol w:w="8783"/>
      </w:tblGrid>
      <w:tr w:rsidR="00BA5E13" w:rsidRPr="00416AB2">
        <w:tc>
          <w:tcPr>
            <w:cnfStyle w:val="001000000000" w:firstRow="0" w:lastRow="0" w:firstColumn="1" w:lastColumn="0" w:oddVBand="0" w:evenVBand="0" w:oddHBand="0" w:evenHBand="0" w:firstRowFirstColumn="0" w:firstRowLastColumn="0" w:lastRowFirstColumn="0" w:lastRowLastColumn="0"/>
            <w:tcW w:w="308" w:type="pct"/>
          </w:tcPr>
          <w:p w:rsidR="00BA5E13" w:rsidRPr="00416AB2" w:rsidRDefault="00BA5E13" w:rsidP="006705E2">
            <w:pPr>
              <w:spacing w:line="0" w:lineRule="atLeast"/>
              <w:rPr>
                <w:sz w:val="24"/>
                <w:szCs w:val="24"/>
              </w:rPr>
            </w:pPr>
          </w:p>
        </w:tc>
        <w:tc>
          <w:tcPr>
            <w:tcW w:w="4692" w:type="pct"/>
          </w:tcPr>
          <w:p w:rsidR="00DE1C93" w:rsidRPr="00416AB2" w:rsidRDefault="00190B0E" w:rsidP="006705E2">
            <w:pPr>
              <w:pStyle w:val="TipText"/>
              <w:spacing w:line="0" w:lineRule="atLeast"/>
              <w:cnfStyle w:val="000000000000" w:firstRow="0" w:lastRow="0" w:firstColumn="0" w:lastColumn="0" w:oddVBand="0" w:evenVBand="0" w:oddHBand="0" w:evenHBand="0" w:firstRowFirstColumn="0" w:firstRowLastColumn="0" w:lastRowFirstColumn="0" w:lastRowLastColumn="0"/>
              <w:rPr>
                <w:i w:val="0"/>
                <w:sz w:val="24"/>
                <w:szCs w:val="24"/>
              </w:rPr>
            </w:pPr>
            <w:r w:rsidRPr="00416AB2">
              <w:rPr>
                <w:i w:val="0"/>
                <w:sz w:val="24"/>
                <w:szCs w:val="24"/>
              </w:rPr>
              <w:t xml:space="preserve">After measuring the </w:t>
            </w:r>
            <w:r w:rsidR="00DE1C93" w:rsidRPr="00416AB2">
              <w:rPr>
                <w:i w:val="0"/>
                <w:sz w:val="24"/>
                <w:szCs w:val="24"/>
              </w:rPr>
              <w:t xml:space="preserve">time it </w:t>
            </w:r>
            <w:r w:rsidRPr="00416AB2">
              <w:rPr>
                <w:i w:val="0"/>
                <w:sz w:val="24"/>
                <w:szCs w:val="24"/>
              </w:rPr>
              <w:t>cost</w:t>
            </w:r>
            <w:r w:rsidR="00DE1C93" w:rsidRPr="00416AB2">
              <w:rPr>
                <w:i w:val="0"/>
                <w:sz w:val="24"/>
                <w:szCs w:val="24"/>
              </w:rPr>
              <w:t>s</w:t>
            </w:r>
            <w:r w:rsidRPr="00416AB2">
              <w:rPr>
                <w:i w:val="0"/>
                <w:sz w:val="24"/>
                <w:szCs w:val="24"/>
              </w:rPr>
              <w:t xml:space="preserve"> </w:t>
            </w:r>
            <w:r w:rsidR="00DE1C93" w:rsidRPr="00416AB2">
              <w:rPr>
                <w:i w:val="0"/>
                <w:sz w:val="24"/>
                <w:szCs w:val="24"/>
              </w:rPr>
              <w:t>for different synchronization locks on variation in number of thread</w:t>
            </w:r>
            <w:r w:rsidR="00DE1C93" w:rsidRPr="00416AB2">
              <w:rPr>
                <w:i w:val="0"/>
                <w:sz w:val="24"/>
                <w:szCs w:val="24"/>
              </w:rPr>
              <w:t xml:space="preserve"> with 1000000 iteration</w:t>
            </w:r>
            <w:r w:rsidR="00B500D1" w:rsidRPr="00416AB2">
              <w:rPr>
                <w:i w:val="0"/>
                <w:sz w:val="24"/>
                <w:szCs w:val="24"/>
              </w:rPr>
              <w:t>s</w:t>
            </w:r>
            <w:r w:rsidR="00DE1C93" w:rsidRPr="00416AB2">
              <w:rPr>
                <w:i w:val="0"/>
                <w:sz w:val="24"/>
                <w:szCs w:val="24"/>
              </w:rPr>
              <w:t xml:space="preserve">, 0 workOutsideCS, and 1 workInsideCS, </w:t>
            </w:r>
            <w:r w:rsidR="007E568F" w:rsidRPr="00416AB2">
              <w:rPr>
                <w:i w:val="0"/>
                <w:sz w:val="24"/>
                <w:szCs w:val="24"/>
              </w:rPr>
              <w:t>we can observe</w:t>
            </w:r>
            <w:r w:rsidR="002A68F7" w:rsidRPr="00416AB2">
              <w:rPr>
                <w:i w:val="0"/>
                <w:sz w:val="24"/>
                <w:szCs w:val="24"/>
              </w:rPr>
              <w:t xml:space="preserve"> from the figure above that</w:t>
            </w:r>
            <w:r w:rsidR="00117824" w:rsidRPr="00416AB2">
              <w:rPr>
                <w:i w:val="0"/>
                <w:sz w:val="24"/>
                <w:szCs w:val="24"/>
              </w:rPr>
              <w:t xml:space="preserve"> the</w:t>
            </w:r>
            <w:r w:rsidR="002A68F7" w:rsidRPr="00416AB2">
              <w:rPr>
                <w:i w:val="0"/>
                <w:sz w:val="24"/>
                <w:szCs w:val="24"/>
              </w:rPr>
              <w:t xml:space="preserve"> time of all the locks are linearly increasing when we increase the number of thread over t</w:t>
            </w:r>
            <w:r w:rsidR="00117824" w:rsidRPr="00416AB2">
              <w:rPr>
                <w:i w:val="0"/>
                <w:sz w:val="24"/>
                <w:szCs w:val="24"/>
              </w:rPr>
              <w:t xml:space="preserve">ime. </w:t>
            </w:r>
            <w:r w:rsidR="00B500D1" w:rsidRPr="00416AB2">
              <w:rPr>
                <w:i w:val="0"/>
                <w:sz w:val="24"/>
                <w:szCs w:val="24"/>
              </w:rPr>
              <w:t xml:space="preserve">This is reasonable </w:t>
            </w:r>
            <w:r w:rsidR="00943A07" w:rsidRPr="00416AB2">
              <w:rPr>
                <w:i w:val="0"/>
                <w:sz w:val="24"/>
                <w:szCs w:val="24"/>
              </w:rPr>
              <w:t xml:space="preserve">because </w:t>
            </w:r>
            <w:r w:rsidR="00B500D1" w:rsidRPr="00416AB2">
              <w:rPr>
                <w:i w:val="0"/>
                <w:sz w:val="24"/>
                <w:szCs w:val="24"/>
              </w:rPr>
              <w:t xml:space="preserve">every time a thread is created, it is only incrementing the global c </w:t>
            </w:r>
            <w:r w:rsidR="005D03D2" w:rsidRPr="00416AB2">
              <w:rPr>
                <w:i w:val="0"/>
                <w:sz w:val="24"/>
                <w:szCs w:val="24"/>
              </w:rPr>
              <w:t xml:space="preserve">within the critical section iterating </w:t>
            </w:r>
            <w:r w:rsidR="00943A07" w:rsidRPr="00416AB2">
              <w:rPr>
                <w:i w:val="0"/>
                <w:sz w:val="24"/>
                <w:szCs w:val="24"/>
              </w:rPr>
              <w:t>workInsideCS many times since it is not doing any work on the variable localCount with 0 workOutsideCS</w:t>
            </w:r>
            <w:r w:rsidR="009B59FB" w:rsidRPr="00416AB2">
              <w:rPr>
                <w:i w:val="0"/>
                <w:sz w:val="24"/>
                <w:szCs w:val="24"/>
              </w:rPr>
              <w:t xml:space="preserve"> many times outside of the critical section. </w:t>
            </w:r>
            <w:r w:rsidR="00D01741" w:rsidRPr="00416AB2">
              <w:rPr>
                <w:i w:val="0"/>
                <w:sz w:val="24"/>
                <w:szCs w:val="24"/>
              </w:rPr>
              <w:t>So when there are more than 1 thread created under this circumstance where only the critical section is doing the work of its call back function</w:t>
            </w:r>
            <w:r w:rsidR="00045B18" w:rsidRPr="00416AB2">
              <w:rPr>
                <w:i w:val="0"/>
                <w:sz w:val="24"/>
                <w:szCs w:val="24"/>
              </w:rPr>
              <w:t xml:space="preserve"> when pthead_create is invoked</w:t>
            </w:r>
            <w:r w:rsidR="00D01741" w:rsidRPr="00416AB2">
              <w:rPr>
                <w:i w:val="0"/>
                <w:sz w:val="24"/>
                <w:szCs w:val="24"/>
              </w:rPr>
              <w:t xml:space="preserve">, </w:t>
            </w:r>
            <w:r w:rsidR="009D231E" w:rsidRPr="00416AB2">
              <w:rPr>
                <w:i w:val="0"/>
                <w:sz w:val="24"/>
                <w:szCs w:val="24"/>
              </w:rPr>
              <w:t>the more threads there are, the more time it will take on the contention fighting over the lo</w:t>
            </w:r>
            <w:r w:rsidR="00045B18" w:rsidRPr="00416AB2">
              <w:rPr>
                <w:i w:val="0"/>
                <w:sz w:val="24"/>
                <w:szCs w:val="24"/>
              </w:rPr>
              <w:t xml:space="preserve">cks trying to access the critical section. </w:t>
            </w:r>
          </w:p>
          <w:p w:rsidR="00CB2E06" w:rsidRDefault="00033C0D" w:rsidP="006705E2">
            <w:pPr>
              <w:pStyle w:val="TipText"/>
              <w:spacing w:line="0" w:lineRule="atLeast"/>
              <w:cnfStyle w:val="000000000000" w:firstRow="0" w:lastRow="0" w:firstColumn="0" w:lastColumn="0" w:oddVBand="0" w:evenVBand="0" w:oddHBand="0" w:evenHBand="0" w:firstRowFirstColumn="0" w:firstRowLastColumn="0" w:lastRowFirstColumn="0" w:lastRowLastColumn="0"/>
              <w:rPr>
                <w:i w:val="0"/>
                <w:sz w:val="24"/>
                <w:szCs w:val="24"/>
              </w:rPr>
            </w:pPr>
            <w:r w:rsidRPr="00416AB2">
              <w:rPr>
                <w:i w:val="0"/>
                <w:sz w:val="24"/>
                <w:szCs w:val="24"/>
              </w:rPr>
              <w:t xml:space="preserve">As shown on the figure above, </w:t>
            </w:r>
            <w:r w:rsidR="00E24C46" w:rsidRPr="00416AB2">
              <w:rPr>
                <w:i w:val="0"/>
                <w:sz w:val="24"/>
                <w:szCs w:val="24"/>
              </w:rPr>
              <w:t xml:space="preserve">we can also observe that the mySpinTAS is taking more time than the mySpinTTAS </w:t>
            </w:r>
            <w:r w:rsidR="002D61A1" w:rsidRPr="00416AB2">
              <w:rPr>
                <w:i w:val="0"/>
                <w:sz w:val="24"/>
                <w:szCs w:val="24"/>
              </w:rPr>
              <w:t>on average. This</w:t>
            </w:r>
            <w:r w:rsidR="009F4AAC" w:rsidRPr="00416AB2">
              <w:rPr>
                <w:i w:val="0"/>
                <w:sz w:val="24"/>
                <w:szCs w:val="24"/>
              </w:rPr>
              <w:t xml:space="preserve"> is correct because mySpinTTAS checks if the lock is free </w:t>
            </w:r>
            <w:r w:rsidR="00162546" w:rsidRPr="00416AB2">
              <w:rPr>
                <w:i w:val="0"/>
                <w:sz w:val="24"/>
                <w:szCs w:val="24"/>
              </w:rPr>
              <w:t>before the thread actually go</w:t>
            </w:r>
            <w:r w:rsidR="008B05AB" w:rsidRPr="00416AB2">
              <w:rPr>
                <w:i w:val="0"/>
                <w:sz w:val="24"/>
                <w:szCs w:val="24"/>
              </w:rPr>
              <w:t>es</w:t>
            </w:r>
            <w:r w:rsidR="00684A62" w:rsidRPr="00416AB2">
              <w:rPr>
                <w:i w:val="0"/>
                <w:sz w:val="24"/>
                <w:szCs w:val="24"/>
              </w:rPr>
              <w:t xml:space="preserve"> in</w:t>
            </w:r>
            <w:r w:rsidR="005E6745">
              <w:rPr>
                <w:i w:val="0"/>
                <w:sz w:val="24"/>
                <w:szCs w:val="24"/>
              </w:rPr>
              <w:t xml:space="preserve"> and </w:t>
            </w:r>
            <w:bookmarkStart w:id="0" w:name="_GoBack"/>
            <w:bookmarkEnd w:id="0"/>
            <w:r w:rsidR="008B05AB" w:rsidRPr="00416AB2">
              <w:rPr>
                <w:i w:val="0"/>
                <w:sz w:val="24"/>
                <w:szCs w:val="24"/>
              </w:rPr>
              <w:t>tries</w:t>
            </w:r>
            <w:r w:rsidR="00162546" w:rsidRPr="00416AB2">
              <w:rPr>
                <w:i w:val="0"/>
                <w:sz w:val="24"/>
                <w:szCs w:val="24"/>
              </w:rPr>
              <w:t xml:space="preserve"> to grab the lock which prevents the chances of the </w:t>
            </w:r>
            <w:r w:rsidR="00DA375D" w:rsidRPr="00416AB2">
              <w:rPr>
                <w:i w:val="0"/>
                <w:sz w:val="24"/>
                <w:szCs w:val="24"/>
              </w:rPr>
              <w:t>thre</w:t>
            </w:r>
            <w:r w:rsidR="008B05AB" w:rsidRPr="00416AB2">
              <w:rPr>
                <w:i w:val="0"/>
                <w:sz w:val="24"/>
                <w:szCs w:val="24"/>
              </w:rPr>
              <w:t xml:space="preserve">ads contend over the spin lock. </w:t>
            </w:r>
            <w:r w:rsidR="007C47B6" w:rsidRPr="00416AB2">
              <w:rPr>
                <w:i w:val="0"/>
                <w:sz w:val="24"/>
                <w:szCs w:val="24"/>
              </w:rPr>
              <w:t>Moreover, TTAS was originally designed to be a better version</w:t>
            </w:r>
            <w:r w:rsidR="00F61A4F">
              <w:rPr>
                <w:i w:val="0"/>
                <w:sz w:val="24"/>
                <w:szCs w:val="24"/>
              </w:rPr>
              <w:t xml:space="preserve"> </w:t>
            </w:r>
          </w:p>
          <w:p w:rsidR="00014370" w:rsidRPr="00416AB2" w:rsidRDefault="007C47B6" w:rsidP="006705E2">
            <w:pPr>
              <w:pStyle w:val="TipText"/>
              <w:spacing w:line="0" w:lineRule="atLeast"/>
              <w:cnfStyle w:val="000000000000" w:firstRow="0" w:lastRow="0" w:firstColumn="0" w:lastColumn="0" w:oddVBand="0" w:evenVBand="0" w:oddHBand="0" w:evenHBand="0" w:firstRowFirstColumn="0" w:firstRowLastColumn="0" w:lastRowFirstColumn="0" w:lastRowLastColumn="0"/>
              <w:rPr>
                <w:i w:val="0"/>
                <w:sz w:val="24"/>
                <w:szCs w:val="24"/>
              </w:rPr>
            </w:pPr>
            <w:r w:rsidRPr="00416AB2">
              <w:rPr>
                <w:i w:val="0"/>
                <w:sz w:val="24"/>
                <w:szCs w:val="24"/>
              </w:rPr>
              <w:lastRenderedPageBreak/>
              <w:t xml:space="preserve">of TAS so theoretically it should have better </w:t>
            </w:r>
            <w:r w:rsidR="00684A62" w:rsidRPr="00416AB2">
              <w:rPr>
                <w:i w:val="0"/>
                <w:sz w:val="24"/>
                <w:szCs w:val="24"/>
              </w:rPr>
              <w:t xml:space="preserve">performance than the TAS method which is being proved </w:t>
            </w:r>
            <w:r w:rsidR="00A41C8B" w:rsidRPr="00416AB2">
              <w:rPr>
                <w:i w:val="0"/>
                <w:sz w:val="24"/>
                <w:szCs w:val="24"/>
              </w:rPr>
              <w:t xml:space="preserve">practically </w:t>
            </w:r>
            <w:r w:rsidR="00881C48" w:rsidRPr="00416AB2">
              <w:rPr>
                <w:i w:val="0"/>
                <w:sz w:val="24"/>
                <w:szCs w:val="24"/>
              </w:rPr>
              <w:t>with the result provided</w:t>
            </w:r>
            <w:r w:rsidR="00AE7EDA" w:rsidRPr="00416AB2">
              <w:rPr>
                <w:i w:val="0"/>
                <w:sz w:val="24"/>
                <w:szCs w:val="24"/>
              </w:rPr>
              <w:t xml:space="preserve"> above</w:t>
            </w:r>
            <w:r w:rsidR="00881C48" w:rsidRPr="00416AB2">
              <w:rPr>
                <w:i w:val="0"/>
                <w:sz w:val="24"/>
                <w:szCs w:val="24"/>
              </w:rPr>
              <w:t>.</w:t>
            </w:r>
          </w:p>
          <w:p w:rsidR="00D6092C" w:rsidRPr="00416AB2" w:rsidRDefault="00014370" w:rsidP="006705E2">
            <w:pPr>
              <w:pStyle w:val="TipText"/>
              <w:spacing w:line="0" w:lineRule="atLeast"/>
              <w:cnfStyle w:val="000000000000" w:firstRow="0" w:lastRow="0" w:firstColumn="0" w:lastColumn="0" w:oddVBand="0" w:evenVBand="0" w:oddHBand="0" w:evenHBand="0" w:firstRowFirstColumn="0" w:firstRowLastColumn="0" w:lastRowFirstColumn="0" w:lastRowLastColumn="0"/>
              <w:rPr>
                <w:i w:val="0"/>
                <w:sz w:val="24"/>
                <w:szCs w:val="24"/>
              </w:rPr>
            </w:pPr>
            <w:r w:rsidRPr="00416AB2">
              <w:rPr>
                <w:i w:val="0"/>
                <w:sz w:val="24"/>
                <w:szCs w:val="24"/>
              </w:rPr>
              <w:t xml:space="preserve">Furthermore, </w:t>
            </w:r>
            <w:r w:rsidR="00372968" w:rsidRPr="00416AB2">
              <w:rPr>
                <w:i w:val="0"/>
                <w:sz w:val="24"/>
                <w:szCs w:val="24"/>
              </w:rPr>
              <w:t>we can also observe that the queue lock has roug</w:t>
            </w:r>
            <w:r w:rsidR="00740F9E" w:rsidRPr="00416AB2">
              <w:rPr>
                <w:i w:val="0"/>
                <w:sz w:val="24"/>
                <w:szCs w:val="24"/>
              </w:rPr>
              <w:t xml:space="preserve">hly the same performance as </w:t>
            </w:r>
            <w:r w:rsidR="00372968" w:rsidRPr="00416AB2">
              <w:rPr>
                <w:i w:val="0"/>
                <w:sz w:val="24"/>
                <w:szCs w:val="24"/>
              </w:rPr>
              <w:t>mySpinT</w:t>
            </w:r>
            <w:r w:rsidR="005C60F6" w:rsidRPr="00416AB2">
              <w:rPr>
                <w:i w:val="0"/>
                <w:sz w:val="24"/>
                <w:szCs w:val="24"/>
              </w:rPr>
              <w:t>T</w:t>
            </w:r>
            <w:r w:rsidR="00740F9E" w:rsidRPr="00416AB2">
              <w:rPr>
                <w:i w:val="0"/>
                <w:sz w:val="24"/>
                <w:szCs w:val="24"/>
              </w:rPr>
              <w:t>AS lock and</w:t>
            </w:r>
            <w:r w:rsidR="00372968" w:rsidRPr="00416AB2">
              <w:rPr>
                <w:i w:val="0"/>
                <w:sz w:val="24"/>
                <w:szCs w:val="24"/>
              </w:rPr>
              <w:t xml:space="preserve"> myMutexTTAS </w:t>
            </w:r>
            <w:r w:rsidR="009231EB" w:rsidRPr="00416AB2">
              <w:rPr>
                <w:i w:val="0"/>
                <w:sz w:val="24"/>
                <w:szCs w:val="24"/>
              </w:rPr>
              <w:t>l</w:t>
            </w:r>
            <w:r w:rsidR="00AE0B39" w:rsidRPr="00416AB2">
              <w:rPr>
                <w:i w:val="0"/>
                <w:sz w:val="24"/>
                <w:szCs w:val="24"/>
              </w:rPr>
              <w:t>o</w:t>
            </w:r>
            <w:r w:rsidR="00484031" w:rsidRPr="00416AB2">
              <w:rPr>
                <w:i w:val="0"/>
                <w:sz w:val="24"/>
                <w:szCs w:val="24"/>
              </w:rPr>
              <w:t>ck is doing the be</w:t>
            </w:r>
            <w:r w:rsidR="00DD622C" w:rsidRPr="00416AB2">
              <w:rPr>
                <w:i w:val="0"/>
                <w:sz w:val="24"/>
                <w:szCs w:val="24"/>
              </w:rPr>
              <w:t xml:space="preserve">st over time. </w:t>
            </w:r>
            <w:r w:rsidR="00740F9E" w:rsidRPr="00416AB2">
              <w:rPr>
                <w:i w:val="0"/>
                <w:sz w:val="24"/>
                <w:szCs w:val="24"/>
              </w:rPr>
              <w:t xml:space="preserve">The reason why </w:t>
            </w:r>
            <w:r w:rsidR="002E7042" w:rsidRPr="00416AB2">
              <w:rPr>
                <w:i w:val="0"/>
                <w:sz w:val="24"/>
                <w:szCs w:val="24"/>
              </w:rPr>
              <w:t>myMut</w:t>
            </w:r>
            <w:r w:rsidR="00DD622C" w:rsidRPr="00416AB2">
              <w:rPr>
                <w:i w:val="0"/>
                <w:sz w:val="24"/>
                <w:szCs w:val="24"/>
              </w:rPr>
              <w:t xml:space="preserve">exTTAS is doing better than mySpinTTAS is because </w:t>
            </w:r>
            <w:r w:rsidR="00825B3B" w:rsidRPr="00416AB2">
              <w:rPr>
                <w:i w:val="0"/>
                <w:sz w:val="24"/>
                <w:szCs w:val="24"/>
              </w:rPr>
              <w:t>the spinning method</w:t>
            </w:r>
            <w:r w:rsidR="002F45E1" w:rsidRPr="00416AB2">
              <w:rPr>
                <w:i w:val="0"/>
                <w:sz w:val="24"/>
                <w:szCs w:val="24"/>
              </w:rPr>
              <w:t xml:space="preserve"> </w:t>
            </w:r>
            <w:r w:rsidR="00D57A8A">
              <w:rPr>
                <w:i w:val="0"/>
                <w:sz w:val="24"/>
                <w:szCs w:val="24"/>
              </w:rPr>
              <w:t xml:space="preserve">is taking </w:t>
            </w:r>
            <w:r w:rsidR="00825B3B" w:rsidRPr="00416AB2">
              <w:rPr>
                <w:i w:val="0"/>
                <w:sz w:val="24"/>
                <w:szCs w:val="24"/>
              </w:rPr>
              <w:t xml:space="preserve">up more time </w:t>
            </w:r>
            <w:r w:rsidR="002F45E1" w:rsidRPr="00416AB2">
              <w:rPr>
                <w:i w:val="0"/>
                <w:sz w:val="24"/>
                <w:szCs w:val="24"/>
              </w:rPr>
              <w:t xml:space="preserve">and </w:t>
            </w:r>
            <w:r w:rsidR="008F1B74" w:rsidRPr="00416AB2">
              <w:rPr>
                <w:i w:val="0"/>
                <w:sz w:val="24"/>
                <w:szCs w:val="24"/>
              </w:rPr>
              <w:t xml:space="preserve">more overhead </w:t>
            </w:r>
            <w:r w:rsidR="002F45E1" w:rsidRPr="00416AB2">
              <w:rPr>
                <w:i w:val="0"/>
                <w:sz w:val="24"/>
                <w:szCs w:val="24"/>
              </w:rPr>
              <w:t xml:space="preserve">than mutex lock method </w:t>
            </w:r>
            <w:r w:rsidR="00A006D6" w:rsidRPr="00416AB2">
              <w:rPr>
                <w:i w:val="0"/>
                <w:sz w:val="24"/>
                <w:szCs w:val="24"/>
              </w:rPr>
              <w:t>althoug</w:t>
            </w:r>
            <w:r w:rsidR="00F44DF6" w:rsidRPr="00416AB2">
              <w:rPr>
                <w:i w:val="0"/>
                <w:sz w:val="24"/>
                <w:szCs w:val="24"/>
              </w:rPr>
              <w:t xml:space="preserve">h both of them were implemented with the TTAS method. </w:t>
            </w:r>
          </w:p>
          <w:p w:rsidR="007E568F" w:rsidRPr="00416AB2" w:rsidRDefault="00D9724B" w:rsidP="00076051">
            <w:pPr>
              <w:pStyle w:val="TipText"/>
              <w:spacing w:line="0" w:lineRule="atLeast"/>
              <w:cnfStyle w:val="000000000000" w:firstRow="0" w:lastRow="0" w:firstColumn="0" w:lastColumn="0" w:oddVBand="0" w:evenVBand="0" w:oddHBand="0" w:evenHBand="0" w:firstRowFirstColumn="0" w:firstRowLastColumn="0" w:lastRowFirstColumn="0" w:lastRowLastColumn="0"/>
              <w:rPr>
                <w:i w:val="0"/>
                <w:sz w:val="24"/>
                <w:szCs w:val="24"/>
              </w:rPr>
            </w:pPr>
            <w:r w:rsidRPr="00416AB2">
              <w:rPr>
                <w:i w:val="0"/>
                <w:sz w:val="24"/>
                <w:szCs w:val="24"/>
              </w:rPr>
              <w:t xml:space="preserve">Other than the comparisons among the different locks, </w:t>
            </w:r>
            <w:r w:rsidR="00FB1C14" w:rsidRPr="00416AB2">
              <w:rPr>
                <w:i w:val="0"/>
                <w:sz w:val="24"/>
                <w:szCs w:val="24"/>
              </w:rPr>
              <w:t xml:space="preserve">we can also observe one interesting </w:t>
            </w:r>
            <w:r w:rsidR="00A64BF8" w:rsidRPr="00416AB2">
              <w:rPr>
                <w:i w:val="0"/>
                <w:sz w:val="24"/>
                <w:szCs w:val="24"/>
              </w:rPr>
              <w:t>fact showing on figu</w:t>
            </w:r>
            <w:r w:rsidR="008B6882" w:rsidRPr="00416AB2">
              <w:rPr>
                <w:i w:val="0"/>
                <w:sz w:val="24"/>
                <w:szCs w:val="24"/>
              </w:rPr>
              <w:t xml:space="preserve">re above, where the queue lock’s time blows up when the number of thread is increased to 9 threads. </w:t>
            </w:r>
            <w:r w:rsidR="002D09B0">
              <w:rPr>
                <w:i w:val="0"/>
                <w:sz w:val="24"/>
                <w:szCs w:val="24"/>
              </w:rPr>
              <w:t xml:space="preserve">This interesting fact is related </w:t>
            </w:r>
            <w:r w:rsidR="00B6206E">
              <w:rPr>
                <w:i w:val="0"/>
                <w:sz w:val="24"/>
                <w:szCs w:val="24"/>
              </w:rPr>
              <w:t xml:space="preserve">to the physical machine in CSIL. </w:t>
            </w:r>
            <w:r w:rsidR="00B829C3">
              <w:rPr>
                <w:i w:val="0"/>
                <w:sz w:val="24"/>
                <w:szCs w:val="24"/>
              </w:rPr>
              <w:t>Machines in CSI</w:t>
            </w:r>
            <w:r w:rsidR="006003D1">
              <w:rPr>
                <w:i w:val="0"/>
                <w:sz w:val="24"/>
                <w:szCs w:val="24"/>
              </w:rPr>
              <w:t>L are 4 core 8 thread machines. S</w:t>
            </w:r>
            <w:r w:rsidR="00B2187D">
              <w:rPr>
                <w:i w:val="0"/>
                <w:sz w:val="24"/>
                <w:szCs w:val="24"/>
              </w:rPr>
              <w:t xml:space="preserve">o circumstances where we create only less than or equal to 8 threads, </w:t>
            </w:r>
            <w:r w:rsidR="007167F3">
              <w:rPr>
                <w:i w:val="0"/>
                <w:sz w:val="24"/>
                <w:szCs w:val="24"/>
              </w:rPr>
              <w:t xml:space="preserve">each thread can physically </w:t>
            </w:r>
            <w:r w:rsidR="006003D1">
              <w:rPr>
                <w:i w:val="0"/>
                <w:sz w:val="24"/>
                <w:szCs w:val="24"/>
              </w:rPr>
              <w:t xml:space="preserve">obtain its resource </w:t>
            </w:r>
            <w:r w:rsidR="007169AF">
              <w:rPr>
                <w:i w:val="0"/>
                <w:sz w:val="24"/>
                <w:szCs w:val="24"/>
              </w:rPr>
              <w:t>from the physical cores</w:t>
            </w:r>
            <w:r w:rsidR="00A50EF6">
              <w:rPr>
                <w:i w:val="0"/>
                <w:sz w:val="24"/>
                <w:szCs w:val="24"/>
              </w:rPr>
              <w:t xml:space="preserve"> without fighting over the resources</w:t>
            </w:r>
            <w:r w:rsidR="007169AF">
              <w:rPr>
                <w:i w:val="0"/>
                <w:sz w:val="24"/>
                <w:szCs w:val="24"/>
              </w:rPr>
              <w:t xml:space="preserve">. </w:t>
            </w:r>
            <w:r w:rsidR="00E47742">
              <w:rPr>
                <w:i w:val="0"/>
                <w:sz w:val="24"/>
                <w:szCs w:val="24"/>
              </w:rPr>
              <w:t xml:space="preserve">However, once we create more than 8 threads on the CSIL machine, </w:t>
            </w:r>
            <w:r w:rsidR="00F90AAC">
              <w:rPr>
                <w:i w:val="0"/>
                <w:sz w:val="24"/>
                <w:szCs w:val="24"/>
              </w:rPr>
              <w:t>the CPU scheduler is</w:t>
            </w:r>
            <w:r w:rsidR="00A21516">
              <w:rPr>
                <w:i w:val="0"/>
                <w:sz w:val="24"/>
                <w:szCs w:val="24"/>
              </w:rPr>
              <w:t xml:space="preserve"> then</w:t>
            </w:r>
            <w:r w:rsidR="00F90AAC">
              <w:rPr>
                <w:i w:val="0"/>
                <w:sz w:val="24"/>
                <w:szCs w:val="24"/>
              </w:rPr>
              <w:t xml:space="preserve"> invoked to schedule the threads </w:t>
            </w:r>
            <w:r w:rsidR="00BD5AC9">
              <w:rPr>
                <w:i w:val="0"/>
                <w:sz w:val="24"/>
                <w:szCs w:val="24"/>
              </w:rPr>
              <w:t xml:space="preserve">since they cannot obtain </w:t>
            </w:r>
            <w:r w:rsidR="00A21516">
              <w:rPr>
                <w:i w:val="0"/>
                <w:sz w:val="24"/>
                <w:szCs w:val="24"/>
              </w:rPr>
              <w:t>their own resources equally on the physical CS</w:t>
            </w:r>
            <w:r w:rsidR="00DF3B67">
              <w:rPr>
                <w:i w:val="0"/>
                <w:sz w:val="24"/>
                <w:szCs w:val="24"/>
              </w:rPr>
              <w:t xml:space="preserve">IL machine. Once the CPU scheduler is invoked, </w:t>
            </w:r>
            <w:r w:rsidR="00E12CE4">
              <w:rPr>
                <w:i w:val="0"/>
                <w:sz w:val="24"/>
                <w:szCs w:val="24"/>
              </w:rPr>
              <w:t xml:space="preserve">thread switching </w:t>
            </w:r>
            <w:r w:rsidR="00D63559">
              <w:rPr>
                <w:i w:val="0"/>
                <w:sz w:val="24"/>
                <w:szCs w:val="24"/>
              </w:rPr>
              <w:t xml:space="preserve">will then happen at some point to </w:t>
            </w:r>
            <w:r w:rsidR="00B666E2">
              <w:rPr>
                <w:i w:val="0"/>
                <w:sz w:val="24"/>
                <w:szCs w:val="24"/>
              </w:rPr>
              <w:t xml:space="preserve">share the resources among </w:t>
            </w:r>
            <w:r w:rsidR="00C53178">
              <w:rPr>
                <w:i w:val="0"/>
                <w:sz w:val="24"/>
                <w:szCs w:val="24"/>
              </w:rPr>
              <w:t xml:space="preserve">overloading </w:t>
            </w:r>
            <w:r w:rsidR="00BC695A">
              <w:rPr>
                <w:i w:val="0"/>
                <w:sz w:val="24"/>
                <w:szCs w:val="24"/>
              </w:rPr>
              <w:t>thread</w:t>
            </w:r>
            <w:r w:rsidR="00B666E2">
              <w:rPr>
                <w:i w:val="0"/>
                <w:sz w:val="24"/>
                <w:szCs w:val="24"/>
              </w:rPr>
              <w:t>s</w:t>
            </w:r>
            <w:r w:rsidR="00C53178">
              <w:rPr>
                <w:i w:val="0"/>
                <w:sz w:val="24"/>
                <w:szCs w:val="24"/>
              </w:rPr>
              <w:t>.</w:t>
            </w:r>
            <w:r w:rsidR="00D77037">
              <w:rPr>
                <w:i w:val="0"/>
                <w:sz w:val="24"/>
                <w:szCs w:val="24"/>
              </w:rPr>
              <w:t xml:space="preserve"> And this is the reason why </w:t>
            </w:r>
            <w:r w:rsidR="001D758B">
              <w:rPr>
                <w:i w:val="0"/>
                <w:sz w:val="24"/>
                <w:szCs w:val="24"/>
              </w:rPr>
              <w:t xml:space="preserve">when we create up to 9 threads, the </w:t>
            </w:r>
            <w:r w:rsidR="00C81252">
              <w:rPr>
                <w:i w:val="0"/>
                <w:sz w:val="24"/>
                <w:szCs w:val="24"/>
              </w:rPr>
              <w:t>performance</w:t>
            </w:r>
            <w:r w:rsidR="00E8227C">
              <w:rPr>
                <w:i w:val="0"/>
                <w:sz w:val="24"/>
                <w:szCs w:val="24"/>
              </w:rPr>
              <w:t xml:space="preserve"> time</w:t>
            </w:r>
            <w:r w:rsidR="00C81252">
              <w:rPr>
                <w:i w:val="0"/>
                <w:sz w:val="24"/>
                <w:szCs w:val="24"/>
              </w:rPr>
              <w:t xml:space="preserve"> blows up and takes way long</w:t>
            </w:r>
            <w:r w:rsidR="00E8227C">
              <w:rPr>
                <w:i w:val="0"/>
                <w:sz w:val="24"/>
                <w:szCs w:val="24"/>
              </w:rPr>
              <w:t>er than the performance time of</w:t>
            </w:r>
            <w:r w:rsidR="00C81252">
              <w:rPr>
                <w:i w:val="0"/>
                <w:sz w:val="24"/>
                <w:szCs w:val="24"/>
              </w:rPr>
              <w:t xml:space="preserve"> 8 threads or less.</w:t>
            </w:r>
          </w:p>
        </w:tc>
      </w:tr>
    </w:tbl>
    <w:p w:rsidR="00BA5E13" w:rsidRPr="00D2595B" w:rsidRDefault="00FD6335" w:rsidP="006705E2">
      <w:pPr>
        <w:pStyle w:val="Heading1"/>
        <w:spacing w:line="0" w:lineRule="atLeast"/>
        <w:rPr>
          <w:sz w:val="32"/>
          <w:szCs w:val="32"/>
        </w:rPr>
      </w:pPr>
      <w:r w:rsidRPr="00D2595B">
        <w:rPr>
          <w:sz w:val="32"/>
          <w:szCs w:val="32"/>
        </w:rPr>
        <w:lastRenderedPageBreak/>
        <w:t>results of variation in number of iteration</w:t>
      </w:r>
    </w:p>
    <w:p w:rsidR="000D7048" w:rsidRPr="00D2595B" w:rsidRDefault="00D2595B" w:rsidP="006705E2">
      <w:pPr>
        <w:spacing w:line="0" w:lineRule="atLeast"/>
        <w:rPr>
          <w:sz w:val="24"/>
          <w:szCs w:val="24"/>
        </w:rPr>
      </w:pPr>
      <w:r w:rsidRPr="00416AB2">
        <w:rPr>
          <w:sz w:val="24"/>
          <w:szCs w:val="24"/>
        </w:rPr>
        <w:t>Measuring the time it costs for different synchronization locks on variation in</w:t>
      </w:r>
      <w:r>
        <w:rPr>
          <w:sz w:val="24"/>
          <w:szCs w:val="24"/>
        </w:rPr>
        <w:t xml:space="preserve"> the</w:t>
      </w:r>
      <w:r w:rsidR="007F1A96">
        <w:rPr>
          <w:sz w:val="24"/>
          <w:szCs w:val="24"/>
        </w:rPr>
        <w:t xml:space="preserve"> number of iteration</w:t>
      </w:r>
      <w:r w:rsidRPr="00416AB2">
        <w:rPr>
          <w:sz w:val="24"/>
          <w:szCs w:val="24"/>
        </w:rPr>
        <w:t xml:space="preserve">, I </w:t>
      </w:r>
      <w:r w:rsidR="007F1A96">
        <w:rPr>
          <w:sz w:val="24"/>
          <w:szCs w:val="24"/>
        </w:rPr>
        <w:t>fixed the number of thread</w:t>
      </w:r>
      <w:r w:rsidRPr="00416AB2">
        <w:rPr>
          <w:sz w:val="24"/>
          <w:szCs w:val="24"/>
        </w:rPr>
        <w:t xml:space="preserve">, workOutsideCS, and workInsideCS as the given default input values just so every thread is doing the same amount of work when the thread is created doing the operations given in its own call back function. Therefore, we can have fair comparisons among the locks when observing the changes in time with </w:t>
      </w:r>
      <w:r w:rsidR="00480FD9">
        <w:rPr>
          <w:sz w:val="24"/>
          <w:szCs w:val="24"/>
        </w:rPr>
        <w:t>the number of iteration</w:t>
      </w:r>
      <w:r w:rsidRPr="00416AB2">
        <w:rPr>
          <w:sz w:val="24"/>
          <w:szCs w:val="24"/>
        </w:rPr>
        <w:t xml:space="preserve"> increases </w:t>
      </w:r>
      <w:r w:rsidR="00031DB8">
        <w:rPr>
          <w:sz w:val="24"/>
          <w:szCs w:val="24"/>
        </w:rPr>
        <w:t>for different locks.</w:t>
      </w:r>
    </w:p>
    <w:p w:rsidR="000D7048" w:rsidRDefault="005558F4" w:rsidP="00CB2E06">
      <w:pPr>
        <w:spacing w:line="0" w:lineRule="atLeast"/>
        <w:jc w:val="center"/>
        <w:rPr>
          <w:sz w:val="20"/>
          <w:szCs w:val="20"/>
        </w:rPr>
      </w:pPr>
      <w:r>
        <w:rPr>
          <w:noProof/>
          <w:sz w:val="20"/>
          <w:szCs w:val="20"/>
          <w:lang w:val="en-CA" w:eastAsia="zh-CN"/>
        </w:rPr>
        <w:lastRenderedPageBreak/>
        <w:drawing>
          <wp:inline distT="0" distB="0" distL="0" distR="0">
            <wp:extent cx="5358809" cy="3897159"/>
            <wp:effectExtent l="19050" t="19050" r="1333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yinIterations.jpg"/>
                    <pic:cNvPicPr/>
                  </pic:nvPicPr>
                  <pic:blipFill>
                    <a:blip r:embed="rId11">
                      <a:extLst>
                        <a:ext uri="{28A0092B-C50C-407E-A947-70E740481C1C}">
                          <a14:useLocalDpi xmlns:a14="http://schemas.microsoft.com/office/drawing/2010/main" val="0"/>
                        </a:ext>
                      </a:extLst>
                    </a:blip>
                    <a:stretch>
                      <a:fillRect/>
                    </a:stretch>
                  </pic:blipFill>
                  <pic:spPr>
                    <a:xfrm>
                      <a:off x="0" y="0"/>
                      <a:ext cx="5365939" cy="3902344"/>
                    </a:xfrm>
                    <a:prstGeom prst="rect">
                      <a:avLst/>
                    </a:prstGeom>
                    <a:ln>
                      <a:solidFill>
                        <a:schemeClr val="tx1"/>
                      </a:solidFill>
                    </a:ln>
                  </pic:spPr>
                </pic:pic>
              </a:graphicData>
            </a:graphic>
          </wp:inline>
        </w:drawing>
      </w:r>
    </w:p>
    <w:p w:rsidR="00D2595B" w:rsidRPr="00416AB2" w:rsidRDefault="00D2595B" w:rsidP="00D2595B">
      <w:pPr>
        <w:pStyle w:val="Heading2"/>
        <w:spacing w:line="0" w:lineRule="atLeast"/>
        <w:rPr>
          <w:sz w:val="28"/>
          <w:szCs w:val="28"/>
        </w:rPr>
      </w:pPr>
      <w:r w:rsidRPr="00416AB2">
        <w:rPr>
          <w:sz w:val="28"/>
          <w:szCs w:val="28"/>
        </w:rPr>
        <w:t>Conclusion</w:t>
      </w:r>
      <w:r>
        <w:rPr>
          <w:sz w:val="28"/>
          <w:szCs w:val="28"/>
        </w:rPr>
        <w:t xml:space="preserve"> and Observation of Variation in Number of</w:t>
      </w:r>
      <w:r w:rsidR="00D23140">
        <w:rPr>
          <w:sz w:val="28"/>
          <w:szCs w:val="28"/>
        </w:rPr>
        <w:t xml:space="preserve"> Iteration</w:t>
      </w:r>
    </w:p>
    <w:tbl>
      <w:tblPr>
        <w:tblStyle w:val="TipTable"/>
        <w:tblW w:w="5000" w:type="pct"/>
        <w:tblLook w:val="04A0" w:firstRow="1" w:lastRow="0" w:firstColumn="1" w:lastColumn="0" w:noHBand="0" w:noVBand="1"/>
      </w:tblPr>
      <w:tblGrid>
        <w:gridCol w:w="577"/>
        <w:gridCol w:w="8783"/>
      </w:tblGrid>
      <w:tr w:rsidR="00D2595B" w:rsidRPr="00416AB2" w:rsidTr="001749B9">
        <w:tc>
          <w:tcPr>
            <w:cnfStyle w:val="001000000000" w:firstRow="0" w:lastRow="0" w:firstColumn="1" w:lastColumn="0" w:oddVBand="0" w:evenVBand="0" w:oddHBand="0" w:evenHBand="0" w:firstRowFirstColumn="0" w:firstRowLastColumn="0" w:lastRowFirstColumn="0" w:lastRowLastColumn="0"/>
            <w:tcW w:w="308" w:type="pct"/>
          </w:tcPr>
          <w:p w:rsidR="00D2595B" w:rsidRPr="00416AB2" w:rsidRDefault="00D2595B" w:rsidP="001749B9">
            <w:pPr>
              <w:spacing w:line="0" w:lineRule="atLeast"/>
              <w:rPr>
                <w:sz w:val="24"/>
                <w:szCs w:val="24"/>
              </w:rPr>
            </w:pPr>
          </w:p>
        </w:tc>
        <w:tc>
          <w:tcPr>
            <w:tcW w:w="4692" w:type="pct"/>
          </w:tcPr>
          <w:p w:rsidR="007519F2" w:rsidRPr="00416AB2" w:rsidRDefault="00D2595B" w:rsidP="00B51702">
            <w:pPr>
              <w:pStyle w:val="TipText"/>
              <w:spacing w:line="0" w:lineRule="atLeast"/>
              <w:cnfStyle w:val="000000000000" w:firstRow="0" w:lastRow="0" w:firstColumn="0" w:lastColumn="0" w:oddVBand="0" w:evenVBand="0" w:oddHBand="0" w:evenHBand="0" w:firstRowFirstColumn="0" w:firstRowLastColumn="0" w:lastRowFirstColumn="0" w:lastRowLastColumn="0"/>
              <w:rPr>
                <w:i w:val="0"/>
                <w:sz w:val="24"/>
                <w:szCs w:val="24"/>
              </w:rPr>
            </w:pPr>
            <w:r w:rsidRPr="00416AB2">
              <w:rPr>
                <w:i w:val="0"/>
                <w:sz w:val="24"/>
                <w:szCs w:val="24"/>
              </w:rPr>
              <w:t xml:space="preserve">After measuring the time it costs for different synchronization locks </w:t>
            </w:r>
            <w:r w:rsidR="0017465B">
              <w:rPr>
                <w:i w:val="0"/>
                <w:sz w:val="24"/>
                <w:szCs w:val="24"/>
              </w:rPr>
              <w:t>on variation in number of iteration</w:t>
            </w:r>
            <w:r w:rsidRPr="00416AB2">
              <w:rPr>
                <w:i w:val="0"/>
                <w:sz w:val="24"/>
                <w:szCs w:val="24"/>
              </w:rPr>
              <w:t xml:space="preserve"> with </w:t>
            </w:r>
            <w:r w:rsidR="0017465B">
              <w:rPr>
                <w:i w:val="0"/>
                <w:sz w:val="24"/>
                <w:szCs w:val="24"/>
              </w:rPr>
              <w:t>4</w:t>
            </w:r>
            <w:r w:rsidRPr="00416AB2">
              <w:rPr>
                <w:i w:val="0"/>
                <w:sz w:val="24"/>
                <w:szCs w:val="24"/>
              </w:rPr>
              <w:t xml:space="preserve"> </w:t>
            </w:r>
            <w:r w:rsidR="0017465B">
              <w:rPr>
                <w:i w:val="0"/>
                <w:sz w:val="24"/>
                <w:szCs w:val="24"/>
              </w:rPr>
              <w:t>thread</w:t>
            </w:r>
            <w:r w:rsidRPr="00416AB2">
              <w:rPr>
                <w:i w:val="0"/>
                <w:sz w:val="24"/>
                <w:szCs w:val="24"/>
              </w:rPr>
              <w:t xml:space="preserve">s, 0 workOutsideCS, and 1 workInsideCS, we can observe from the figure above that the </w:t>
            </w:r>
            <w:r w:rsidR="00566603">
              <w:rPr>
                <w:i w:val="0"/>
                <w:sz w:val="24"/>
                <w:szCs w:val="24"/>
              </w:rPr>
              <w:t xml:space="preserve">performance time of all the locks are decreasing </w:t>
            </w:r>
            <w:r w:rsidR="009138FC">
              <w:rPr>
                <w:i w:val="0"/>
                <w:sz w:val="24"/>
                <w:szCs w:val="24"/>
              </w:rPr>
              <w:t>ov</w:t>
            </w:r>
            <w:r w:rsidR="002C3F32">
              <w:rPr>
                <w:i w:val="0"/>
                <w:sz w:val="24"/>
                <w:szCs w:val="24"/>
              </w:rPr>
              <w:t xml:space="preserve">er time rapidly for the first 1000 iteration change and then soon stabilized </w:t>
            </w:r>
            <w:r w:rsidR="009E42DF">
              <w:rPr>
                <w:i w:val="0"/>
                <w:sz w:val="24"/>
                <w:szCs w:val="24"/>
              </w:rPr>
              <w:t>after the 1000 iteration.</w:t>
            </w:r>
            <w:r w:rsidR="00C5170A">
              <w:rPr>
                <w:i w:val="0"/>
                <w:sz w:val="24"/>
                <w:szCs w:val="24"/>
              </w:rPr>
              <w:t xml:space="preserve"> </w:t>
            </w:r>
            <w:r w:rsidR="00CB71FB">
              <w:rPr>
                <w:i w:val="0"/>
                <w:sz w:val="24"/>
                <w:szCs w:val="24"/>
              </w:rPr>
              <w:t>The reason b</w:t>
            </w:r>
            <w:r w:rsidR="00DF0A8E">
              <w:rPr>
                <w:i w:val="0"/>
                <w:sz w:val="24"/>
                <w:szCs w:val="24"/>
              </w:rPr>
              <w:t>ehind this is that</w:t>
            </w:r>
            <w:r w:rsidR="00CB71FB">
              <w:rPr>
                <w:i w:val="0"/>
                <w:sz w:val="24"/>
                <w:szCs w:val="24"/>
              </w:rPr>
              <w:t xml:space="preserve"> when the </w:t>
            </w:r>
            <w:r w:rsidR="00B118A7">
              <w:rPr>
                <w:i w:val="0"/>
                <w:sz w:val="24"/>
                <w:szCs w:val="24"/>
              </w:rPr>
              <w:t>threads are created with small iterations</w:t>
            </w:r>
            <w:r w:rsidR="001C64CA">
              <w:rPr>
                <w:i w:val="0"/>
                <w:sz w:val="24"/>
                <w:szCs w:val="24"/>
              </w:rPr>
              <w:t xml:space="preserve">, for instance 10 iterations, </w:t>
            </w:r>
            <w:r w:rsidR="00835294">
              <w:rPr>
                <w:i w:val="0"/>
                <w:sz w:val="24"/>
                <w:szCs w:val="24"/>
              </w:rPr>
              <w:t>of work being done in the call back function</w:t>
            </w:r>
            <w:r w:rsidR="00CE7EC8">
              <w:rPr>
                <w:i w:val="0"/>
                <w:sz w:val="24"/>
                <w:szCs w:val="24"/>
              </w:rPr>
              <w:t xml:space="preserve"> in pthread_create</w:t>
            </w:r>
            <w:r w:rsidR="00B118A7">
              <w:rPr>
                <w:i w:val="0"/>
                <w:sz w:val="24"/>
                <w:szCs w:val="24"/>
              </w:rPr>
              <w:t xml:space="preserve">, there are not as much work done </w:t>
            </w:r>
            <w:r w:rsidR="0091050E">
              <w:rPr>
                <w:i w:val="0"/>
                <w:sz w:val="24"/>
                <w:szCs w:val="24"/>
              </w:rPr>
              <w:t xml:space="preserve">so </w:t>
            </w:r>
            <w:r w:rsidR="00685DC1">
              <w:rPr>
                <w:i w:val="0"/>
                <w:sz w:val="24"/>
                <w:szCs w:val="24"/>
              </w:rPr>
              <w:t xml:space="preserve">not </w:t>
            </w:r>
            <w:r w:rsidR="00617090">
              <w:rPr>
                <w:i w:val="0"/>
                <w:sz w:val="24"/>
                <w:szCs w:val="24"/>
              </w:rPr>
              <w:t>many of them are cached.</w:t>
            </w:r>
            <w:r w:rsidR="00596167">
              <w:rPr>
                <w:i w:val="0"/>
                <w:sz w:val="24"/>
                <w:szCs w:val="24"/>
              </w:rPr>
              <w:t xml:space="preserve"> </w:t>
            </w:r>
            <w:r w:rsidR="00094880">
              <w:rPr>
                <w:i w:val="0"/>
                <w:sz w:val="24"/>
                <w:szCs w:val="24"/>
              </w:rPr>
              <w:t xml:space="preserve">In another words, the cache is not fully utilized before the work iteration </w:t>
            </w:r>
            <w:r w:rsidR="003A2117">
              <w:rPr>
                <w:i w:val="0"/>
                <w:sz w:val="24"/>
                <w:szCs w:val="24"/>
              </w:rPr>
              <w:t>f</w:t>
            </w:r>
            <w:r w:rsidR="009A3C7E">
              <w:rPr>
                <w:i w:val="0"/>
                <w:sz w:val="24"/>
                <w:szCs w:val="24"/>
              </w:rPr>
              <w:t xml:space="preserve">inishes so the performance time is not </w:t>
            </w:r>
            <w:r w:rsidR="00D4601A">
              <w:rPr>
                <w:i w:val="0"/>
                <w:sz w:val="24"/>
                <w:szCs w:val="24"/>
              </w:rPr>
              <w:t>efficiently great</w:t>
            </w:r>
            <w:r w:rsidR="0098065C">
              <w:rPr>
                <w:i w:val="0"/>
                <w:sz w:val="24"/>
                <w:szCs w:val="24"/>
              </w:rPr>
              <w:t xml:space="preserve"> for low iteration</w:t>
            </w:r>
            <w:r w:rsidR="00713B1A">
              <w:rPr>
                <w:i w:val="0"/>
                <w:sz w:val="24"/>
                <w:szCs w:val="24"/>
              </w:rPr>
              <w:t>s</w:t>
            </w:r>
            <w:r w:rsidR="00D4601A">
              <w:rPr>
                <w:i w:val="0"/>
                <w:sz w:val="24"/>
                <w:szCs w:val="24"/>
              </w:rPr>
              <w:t xml:space="preserve">. </w:t>
            </w:r>
            <w:r w:rsidR="001C64CA">
              <w:rPr>
                <w:i w:val="0"/>
                <w:sz w:val="24"/>
                <w:szCs w:val="24"/>
              </w:rPr>
              <w:t xml:space="preserve">Whereas when the threads are created </w:t>
            </w:r>
            <w:r w:rsidR="009F7E6E">
              <w:rPr>
                <w:i w:val="0"/>
                <w:sz w:val="24"/>
                <w:szCs w:val="24"/>
              </w:rPr>
              <w:t xml:space="preserve">with large iterations, for instance 1000000 iterations, </w:t>
            </w:r>
            <w:r w:rsidR="00CE7EC8">
              <w:rPr>
                <w:i w:val="0"/>
                <w:sz w:val="24"/>
                <w:szCs w:val="24"/>
              </w:rPr>
              <w:t xml:space="preserve">of work being done in the call back function in pthread_create, there are </w:t>
            </w:r>
            <w:r w:rsidR="00E17E9F">
              <w:rPr>
                <w:i w:val="0"/>
                <w:sz w:val="24"/>
                <w:szCs w:val="24"/>
              </w:rPr>
              <w:t>a lot more wo</w:t>
            </w:r>
            <w:r w:rsidR="000377A4">
              <w:rPr>
                <w:i w:val="0"/>
                <w:sz w:val="24"/>
                <w:szCs w:val="24"/>
              </w:rPr>
              <w:t xml:space="preserve">rk done. </w:t>
            </w:r>
            <w:r w:rsidR="00906D07">
              <w:rPr>
                <w:i w:val="0"/>
                <w:sz w:val="24"/>
                <w:szCs w:val="24"/>
              </w:rPr>
              <w:t>Therefore</w:t>
            </w:r>
            <w:r w:rsidR="009446BA">
              <w:rPr>
                <w:i w:val="0"/>
                <w:sz w:val="24"/>
                <w:szCs w:val="24"/>
              </w:rPr>
              <w:t>,</w:t>
            </w:r>
            <w:r w:rsidR="00906D07">
              <w:rPr>
                <w:i w:val="0"/>
                <w:sz w:val="24"/>
                <w:szCs w:val="24"/>
              </w:rPr>
              <w:t xml:space="preserve"> the cache is fully utilized before the iteration </w:t>
            </w:r>
            <w:r w:rsidR="0026036B">
              <w:rPr>
                <w:i w:val="0"/>
                <w:sz w:val="24"/>
                <w:szCs w:val="24"/>
              </w:rPr>
              <w:t>finishe</w:t>
            </w:r>
            <w:r w:rsidR="00D95592">
              <w:rPr>
                <w:i w:val="0"/>
                <w:sz w:val="24"/>
                <w:szCs w:val="24"/>
              </w:rPr>
              <w:t xml:space="preserve">s </w:t>
            </w:r>
            <w:r w:rsidR="00562F57">
              <w:rPr>
                <w:i w:val="0"/>
                <w:sz w:val="24"/>
                <w:szCs w:val="24"/>
              </w:rPr>
              <w:t xml:space="preserve">which the </w:t>
            </w:r>
            <w:r w:rsidR="00856AD1">
              <w:rPr>
                <w:i w:val="0"/>
                <w:sz w:val="24"/>
                <w:szCs w:val="24"/>
              </w:rPr>
              <w:t>later ite</w:t>
            </w:r>
            <w:r w:rsidR="000F28EF">
              <w:rPr>
                <w:i w:val="0"/>
                <w:sz w:val="24"/>
                <w:szCs w:val="24"/>
              </w:rPr>
              <w:t>rations of l</w:t>
            </w:r>
            <w:r w:rsidR="0026036B">
              <w:rPr>
                <w:i w:val="0"/>
                <w:sz w:val="24"/>
                <w:szCs w:val="24"/>
              </w:rPr>
              <w:t>arge iterations have</w:t>
            </w:r>
            <w:r w:rsidR="000F28EF">
              <w:rPr>
                <w:i w:val="0"/>
                <w:sz w:val="24"/>
                <w:szCs w:val="24"/>
              </w:rPr>
              <w:t xml:space="preserve"> </w:t>
            </w:r>
            <w:r w:rsidR="00562EC1">
              <w:rPr>
                <w:i w:val="0"/>
                <w:sz w:val="24"/>
                <w:szCs w:val="24"/>
              </w:rPr>
              <w:t xml:space="preserve">better performance time using the cache. </w:t>
            </w:r>
            <w:r w:rsidR="00643435">
              <w:rPr>
                <w:i w:val="0"/>
                <w:sz w:val="24"/>
                <w:szCs w:val="24"/>
              </w:rPr>
              <w:t xml:space="preserve">After all, large iterations have better </w:t>
            </w:r>
            <w:r w:rsidR="0026036B">
              <w:rPr>
                <w:i w:val="0"/>
                <w:sz w:val="24"/>
                <w:szCs w:val="24"/>
              </w:rPr>
              <w:t xml:space="preserve">and more stable </w:t>
            </w:r>
            <w:r w:rsidR="00643435">
              <w:rPr>
                <w:i w:val="0"/>
                <w:sz w:val="24"/>
                <w:szCs w:val="24"/>
              </w:rPr>
              <w:t xml:space="preserve">amortized performance time. </w:t>
            </w:r>
            <w:r w:rsidRPr="00416AB2">
              <w:rPr>
                <w:i w:val="0"/>
                <w:sz w:val="24"/>
                <w:szCs w:val="24"/>
              </w:rPr>
              <w:t xml:space="preserve"> </w:t>
            </w:r>
          </w:p>
        </w:tc>
      </w:tr>
    </w:tbl>
    <w:p w:rsidR="00BA5E13" w:rsidRPr="00514D8A" w:rsidRDefault="00FD6335" w:rsidP="006705E2">
      <w:pPr>
        <w:pStyle w:val="Heading1"/>
        <w:spacing w:line="0" w:lineRule="atLeast"/>
        <w:rPr>
          <w:sz w:val="32"/>
          <w:szCs w:val="32"/>
        </w:rPr>
      </w:pPr>
      <w:r w:rsidRPr="00514D8A">
        <w:rPr>
          <w:sz w:val="32"/>
          <w:szCs w:val="32"/>
        </w:rPr>
        <w:lastRenderedPageBreak/>
        <w:t>results of variation in number of workinsidecs</w:t>
      </w:r>
    </w:p>
    <w:p w:rsidR="00BA5E13" w:rsidRPr="00514D8A" w:rsidRDefault="00CF6D37" w:rsidP="00CF6D37">
      <w:pPr>
        <w:spacing w:line="0" w:lineRule="atLeast"/>
        <w:rPr>
          <w:sz w:val="24"/>
          <w:szCs w:val="24"/>
        </w:rPr>
      </w:pPr>
      <w:r w:rsidRPr="00416AB2">
        <w:rPr>
          <w:sz w:val="24"/>
          <w:szCs w:val="24"/>
        </w:rPr>
        <w:t>Measuring the time it costs for different synchronization locks on variation in</w:t>
      </w:r>
      <w:r>
        <w:rPr>
          <w:sz w:val="24"/>
          <w:szCs w:val="24"/>
        </w:rPr>
        <w:t xml:space="preserve"> the</w:t>
      </w:r>
      <w:r w:rsidR="002A6ABF">
        <w:rPr>
          <w:sz w:val="24"/>
          <w:szCs w:val="24"/>
        </w:rPr>
        <w:t xml:space="preserve"> number of workInsideCS</w:t>
      </w:r>
      <w:r w:rsidRPr="00416AB2">
        <w:rPr>
          <w:sz w:val="24"/>
          <w:szCs w:val="24"/>
        </w:rPr>
        <w:t xml:space="preserve">, I </w:t>
      </w:r>
      <w:r>
        <w:rPr>
          <w:sz w:val="24"/>
          <w:szCs w:val="24"/>
        </w:rPr>
        <w:t>fixed the number of thread</w:t>
      </w:r>
      <w:r w:rsidRPr="00416AB2">
        <w:rPr>
          <w:sz w:val="24"/>
          <w:szCs w:val="24"/>
        </w:rPr>
        <w:t xml:space="preserve">, </w:t>
      </w:r>
      <w:r w:rsidR="00397A86">
        <w:rPr>
          <w:sz w:val="24"/>
          <w:szCs w:val="24"/>
        </w:rPr>
        <w:t>iteration</w:t>
      </w:r>
      <w:r w:rsidR="009D7B47">
        <w:rPr>
          <w:sz w:val="24"/>
          <w:szCs w:val="24"/>
        </w:rPr>
        <w:t>, and workOut</w:t>
      </w:r>
      <w:r w:rsidRPr="00416AB2">
        <w:rPr>
          <w:sz w:val="24"/>
          <w:szCs w:val="24"/>
        </w:rPr>
        <w:t xml:space="preserve">sideCS as the given default input values just so every thread is doing the same amount of work when the thread is created doing the operations given in its own call back function. Therefore, we can have fair comparisons among the locks when observing the changes in time with </w:t>
      </w:r>
      <w:r>
        <w:rPr>
          <w:sz w:val="24"/>
          <w:szCs w:val="24"/>
        </w:rPr>
        <w:t>the numbe</w:t>
      </w:r>
      <w:r w:rsidR="00AB1F10">
        <w:rPr>
          <w:sz w:val="24"/>
          <w:szCs w:val="24"/>
        </w:rPr>
        <w:t>r of workInsideCS</w:t>
      </w:r>
      <w:r w:rsidRPr="00416AB2">
        <w:rPr>
          <w:sz w:val="24"/>
          <w:szCs w:val="24"/>
        </w:rPr>
        <w:t xml:space="preserve"> increases </w:t>
      </w:r>
      <w:r>
        <w:rPr>
          <w:sz w:val="24"/>
          <w:szCs w:val="24"/>
        </w:rPr>
        <w:t>for different locks.</w:t>
      </w:r>
    </w:p>
    <w:p w:rsidR="00753EA6" w:rsidRDefault="00753EA6" w:rsidP="006705E2">
      <w:pPr>
        <w:pStyle w:val="NoSpacing"/>
        <w:spacing w:line="0" w:lineRule="atLeast"/>
      </w:pPr>
    </w:p>
    <w:p w:rsidR="00E7677A" w:rsidRDefault="005558F4" w:rsidP="00CB2E06">
      <w:pPr>
        <w:pStyle w:val="NoSpacing"/>
        <w:spacing w:line="0" w:lineRule="atLeast"/>
        <w:jc w:val="center"/>
        <w:rPr>
          <w:sz w:val="20"/>
          <w:szCs w:val="20"/>
        </w:rPr>
      </w:pPr>
      <w:r>
        <w:rPr>
          <w:noProof/>
          <w:sz w:val="20"/>
          <w:szCs w:val="20"/>
          <w:lang w:val="en-CA" w:eastAsia="zh-CN"/>
        </w:rPr>
        <w:drawing>
          <wp:inline distT="0" distB="0" distL="0" distR="0">
            <wp:extent cx="5337544" cy="3952406"/>
            <wp:effectExtent l="19050" t="19050" r="1587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yinworkInsideCS.jpg"/>
                    <pic:cNvPicPr/>
                  </pic:nvPicPr>
                  <pic:blipFill>
                    <a:blip r:embed="rId12">
                      <a:extLst>
                        <a:ext uri="{28A0092B-C50C-407E-A947-70E740481C1C}">
                          <a14:useLocalDpi xmlns:a14="http://schemas.microsoft.com/office/drawing/2010/main" val="0"/>
                        </a:ext>
                      </a:extLst>
                    </a:blip>
                    <a:stretch>
                      <a:fillRect/>
                    </a:stretch>
                  </pic:blipFill>
                  <pic:spPr>
                    <a:xfrm>
                      <a:off x="0" y="0"/>
                      <a:ext cx="5341167" cy="3955089"/>
                    </a:xfrm>
                    <a:prstGeom prst="rect">
                      <a:avLst/>
                    </a:prstGeom>
                    <a:ln>
                      <a:solidFill>
                        <a:schemeClr val="tx1"/>
                      </a:solidFill>
                    </a:ln>
                  </pic:spPr>
                </pic:pic>
              </a:graphicData>
            </a:graphic>
          </wp:inline>
        </w:drawing>
      </w:r>
    </w:p>
    <w:p w:rsidR="003D2D7F" w:rsidRPr="00514D8A" w:rsidRDefault="003D2D7F" w:rsidP="003D2D7F">
      <w:pPr>
        <w:pStyle w:val="Heading2"/>
        <w:spacing w:line="0" w:lineRule="atLeast"/>
        <w:rPr>
          <w:sz w:val="28"/>
          <w:szCs w:val="28"/>
        </w:rPr>
      </w:pPr>
      <w:r w:rsidRPr="00514D8A">
        <w:rPr>
          <w:sz w:val="28"/>
          <w:szCs w:val="28"/>
        </w:rPr>
        <w:t xml:space="preserve">Conclusion </w:t>
      </w:r>
      <w:r w:rsidR="003977B7">
        <w:rPr>
          <w:sz w:val="28"/>
          <w:szCs w:val="28"/>
        </w:rPr>
        <w:t>and Observation of Variation in Number of</w:t>
      </w:r>
      <w:r w:rsidR="003977B7">
        <w:rPr>
          <w:sz w:val="28"/>
          <w:szCs w:val="28"/>
        </w:rPr>
        <w:t xml:space="preserve"> workInsideCS</w:t>
      </w:r>
    </w:p>
    <w:tbl>
      <w:tblPr>
        <w:tblStyle w:val="TipTable"/>
        <w:tblW w:w="5000" w:type="pct"/>
        <w:tblLook w:val="04A0" w:firstRow="1" w:lastRow="0" w:firstColumn="1" w:lastColumn="0" w:noHBand="0" w:noVBand="1"/>
      </w:tblPr>
      <w:tblGrid>
        <w:gridCol w:w="577"/>
        <w:gridCol w:w="8783"/>
      </w:tblGrid>
      <w:tr w:rsidR="003D2D7F" w:rsidTr="006D68AE">
        <w:tc>
          <w:tcPr>
            <w:cnfStyle w:val="001000000000" w:firstRow="0" w:lastRow="0" w:firstColumn="1" w:lastColumn="0" w:oddVBand="0" w:evenVBand="0" w:oddHBand="0" w:evenHBand="0" w:firstRowFirstColumn="0" w:firstRowLastColumn="0" w:lastRowFirstColumn="0" w:lastRowLastColumn="0"/>
            <w:tcW w:w="308" w:type="pct"/>
          </w:tcPr>
          <w:p w:rsidR="003D2D7F" w:rsidRPr="00514D8A" w:rsidRDefault="003D2D7F" w:rsidP="006D68AE">
            <w:pPr>
              <w:spacing w:line="0" w:lineRule="atLeast"/>
              <w:rPr>
                <w:sz w:val="24"/>
                <w:szCs w:val="24"/>
              </w:rPr>
            </w:pPr>
          </w:p>
        </w:tc>
        <w:tc>
          <w:tcPr>
            <w:tcW w:w="4692" w:type="pct"/>
          </w:tcPr>
          <w:p w:rsidR="00B025AE" w:rsidRPr="00514D8A" w:rsidRDefault="008004CA" w:rsidP="00B025AE">
            <w:pPr>
              <w:pStyle w:val="TipText"/>
              <w:spacing w:line="0" w:lineRule="atLeast"/>
              <w:cnfStyle w:val="000000000000" w:firstRow="0" w:lastRow="0" w:firstColumn="0" w:lastColumn="0" w:oddVBand="0" w:evenVBand="0" w:oddHBand="0" w:evenHBand="0" w:firstRowFirstColumn="0" w:firstRowLastColumn="0" w:lastRowFirstColumn="0" w:lastRowLastColumn="0"/>
              <w:rPr>
                <w:i w:val="0"/>
                <w:sz w:val="24"/>
                <w:szCs w:val="24"/>
              </w:rPr>
            </w:pPr>
            <w:r w:rsidRPr="00416AB2">
              <w:rPr>
                <w:i w:val="0"/>
                <w:sz w:val="24"/>
                <w:szCs w:val="24"/>
              </w:rPr>
              <w:t xml:space="preserve">After measuring the time it costs for different synchronization locks </w:t>
            </w:r>
            <w:r>
              <w:rPr>
                <w:i w:val="0"/>
                <w:sz w:val="24"/>
                <w:szCs w:val="24"/>
              </w:rPr>
              <w:t xml:space="preserve">on </w:t>
            </w:r>
            <w:r w:rsidR="00D92D85">
              <w:rPr>
                <w:i w:val="0"/>
                <w:sz w:val="24"/>
                <w:szCs w:val="24"/>
              </w:rPr>
              <w:t>variation in number of workInsideCS</w:t>
            </w:r>
            <w:r w:rsidRPr="00416AB2">
              <w:rPr>
                <w:i w:val="0"/>
                <w:sz w:val="24"/>
                <w:szCs w:val="24"/>
              </w:rPr>
              <w:t xml:space="preserve"> with </w:t>
            </w:r>
            <w:r>
              <w:rPr>
                <w:i w:val="0"/>
                <w:sz w:val="24"/>
                <w:szCs w:val="24"/>
              </w:rPr>
              <w:t>4</w:t>
            </w:r>
            <w:r w:rsidRPr="00416AB2">
              <w:rPr>
                <w:i w:val="0"/>
                <w:sz w:val="24"/>
                <w:szCs w:val="24"/>
              </w:rPr>
              <w:t xml:space="preserve"> </w:t>
            </w:r>
            <w:r>
              <w:rPr>
                <w:i w:val="0"/>
                <w:sz w:val="24"/>
                <w:szCs w:val="24"/>
              </w:rPr>
              <w:t>thread</w:t>
            </w:r>
            <w:r w:rsidRPr="00416AB2">
              <w:rPr>
                <w:i w:val="0"/>
                <w:sz w:val="24"/>
                <w:szCs w:val="24"/>
              </w:rPr>
              <w:t xml:space="preserve">s, </w:t>
            </w:r>
            <w:r w:rsidR="00D92D85">
              <w:rPr>
                <w:i w:val="0"/>
                <w:sz w:val="24"/>
                <w:szCs w:val="24"/>
              </w:rPr>
              <w:t>1000000 iterations, and 0 workOut</w:t>
            </w:r>
            <w:r w:rsidRPr="00416AB2">
              <w:rPr>
                <w:i w:val="0"/>
                <w:sz w:val="24"/>
                <w:szCs w:val="24"/>
              </w:rPr>
              <w:t xml:space="preserve">sideCS, we can observe from the figure above that the </w:t>
            </w:r>
            <w:r>
              <w:rPr>
                <w:i w:val="0"/>
                <w:sz w:val="24"/>
                <w:szCs w:val="24"/>
              </w:rPr>
              <w:t>performance time of all the locks</w:t>
            </w:r>
            <w:r w:rsidR="00E97E0A">
              <w:rPr>
                <w:i w:val="0"/>
                <w:sz w:val="24"/>
                <w:szCs w:val="24"/>
              </w:rPr>
              <w:t xml:space="preserve"> are </w:t>
            </w:r>
            <w:r w:rsidR="00896A2F">
              <w:rPr>
                <w:i w:val="0"/>
                <w:sz w:val="24"/>
                <w:szCs w:val="24"/>
              </w:rPr>
              <w:t xml:space="preserve">linearly </w:t>
            </w:r>
            <w:r w:rsidR="00E97E0A">
              <w:rPr>
                <w:i w:val="0"/>
                <w:sz w:val="24"/>
                <w:szCs w:val="24"/>
              </w:rPr>
              <w:t xml:space="preserve">increasing over time because </w:t>
            </w:r>
            <w:r w:rsidR="00AE6FE8">
              <w:rPr>
                <w:i w:val="0"/>
                <w:sz w:val="24"/>
                <w:szCs w:val="24"/>
              </w:rPr>
              <w:t xml:space="preserve">increasing </w:t>
            </w:r>
            <w:r w:rsidR="00E97E0A">
              <w:rPr>
                <w:i w:val="0"/>
                <w:sz w:val="24"/>
                <w:szCs w:val="24"/>
              </w:rPr>
              <w:t>workInsideCS over time is just adding more work to the critical section that a thread has to do.</w:t>
            </w:r>
            <w:r w:rsidR="00B815F1">
              <w:rPr>
                <w:i w:val="0"/>
                <w:sz w:val="24"/>
                <w:szCs w:val="24"/>
              </w:rPr>
              <w:t xml:space="preserve"> One interesting fact about this </w:t>
            </w:r>
            <w:r w:rsidR="001B47C0">
              <w:rPr>
                <w:i w:val="0"/>
                <w:sz w:val="24"/>
                <w:szCs w:val="24"/>
              </w:rPr>
              <w:t xml:space="preserve">is where </w:t>
            </w:r>
            <w:r w:rsidR="0092257D">
              <w:rPr>
                <w:i w:val="0"/>
                <w:sz w:val="24"/>
                <w:szCs w:val="24"/>
              </w:rPr>
              <w:t xml:space="preserve">the pthread spinlock </w:t>
            </w:r>
            <w:r w:rsidR="008A29FF">
              <w:rPr>
                <w:i w:val="0"/>
                <w:sz w:val="24"/>
                <w:szCs w:val="24"/>
              </w:rPr>
              <w:t>starts off with great performan</w:t>
            </w:r>
            <w:r w:rsidR="00E63FDB">
              <w:rPr>
                <w:i w:val="0"/>
                <w:sz w:val="24"/>
                <w:szCs w:val="24"/>
              </w:rPr>
              <w:t xml:space="preserve">ce better than mySpinTTAS lock and </w:t>
            </w:r>
            <w:r w:rsidR="005F5B8E">
              <w:rPr>
                <w:i w:val="0"/>
                <w:sz w:val="24"/>
                <w:szCs w:val="24"/>
              </w:rPr>
              <w:t>the queue</w:t>
            </w:r>
            <w:r w:rsidR="007674D7">
              <w:rPr>
                <w:i w:val="0"/>
                <w:sz w:val="24"/>
                <w:szCs w:val="24"/>
              </w:rPr>
              <w:t xml:space="preserve"> lock when workInsideCS is small. But once the workInsideCS increases up to </w:t>
            </w:r>
            <w:r w:rsidR="00692DDE">
              <w:rPr>
                <w:i w:val="0"/>
                <w:sz w:val="24"/>
                <w:szCs w:val="24"/>
              </w:rPr>
              <w:t xml:space="preserve">20, its performance </w:t>
            </w:r>
            <w:r w:rsidR="00D707EB">
              <w:rPr>
                <w:i w:val="0"/>
                <w:sz w:val="24"/>
                <w:szCs w:val="24"/>
              </w:rPr>
              <w:t xml:space="preserve">becomes roughly the same as the </w:t>
            </w:r>
            <w:r w:rsidR="00314CE0">
              <w:rPr>
                <w:i w:val="0"/>
                <w:sz w:val="24"/>
                <w:szCs w:val="24"/>
              </w:rPr>
              <w:t xml:space="preserve">performance of </w:t>
            </w:r>
            <w:r w:rsidR="009D7B47">
              <w:rPr>
                <w:i w:val="0"/>
                <w:sz w:val="24"/>
                <w:szCs w:val="24"/>
              </w:rPr>
              <w:t xml:space="preserve">mySpinTTAS and the queue lock. </w:t>
            </w:r>
            <w:r w:rsidR="00CE5C7E">
              <w:rPr>
                <w:i w:val="0"/>
                <w:sz w:val="24"/>
                <w:szCs w:val="24"/>
              </w:rPr>
              <w:t xml:space="preserve">And it eventually </w:t>
            </w:r>
            <w:r w:rsidR="00084C43">
              <w:rPr>
                <w:i w:val="0"/>
                <w:sz w:val="24"/>
                <w:szCs w:val="24"/>
              </w:rPr>
              <w:t>has wor</w:t>
            </w:r>
            <w:r w:rsidR="005B75B0">
              <w:rPr>
                <w:i w:val="0"/>
                <w:sz w:val="24"/>
                <w:szCs w:val="24"/>
              </w:rPr>
              <w:t xml:space="preserve">se performance time than both mySpinTTAS and the </w:t>
            </w:r>
            <w:r w:rsidR="005B75B0">
              <w:rPr>
                <w:i w:val="0"/>
                <w:sz w:val="24"/>
                <w:szCs w:val="24"/>
              </w:rPr>
              <w:lastRenderedPageBreak/>
              <w:t>queue lock when the value of workInside</w:t>
            </w:r>
            <w:r w:rsidR="00216B18">
              <w:rPr>
                <w:i w:val="0"/>
                <w:sz w:val="24"/>
                <w:szCs w:val="24"/>
              </w:rPr>
              <w:t>CS reaches 60.</w:t>
            </w:r>
            <w:r w:rsidR="00856648">
              <w:rPr>
                <w:i w:val="0"/>
                <w:sz w:val="24"/>
                <w:szCs w:val="24"/>
              </w:rPr>
              <w:t xml:space="preserve"> Therefore, </w:t>
            </w:r>
            <w:r w:rsidR="00166CF7">
              <w:rPr>
                <w:i w:val="0"/>
                <w:sz w:val="24"/>
                <w:szCs w:val="24"/>
              </w:rPr>
              <w:t xml:space="preserve">we can conclude that pthread spinlock </w:t>
            </w:r>
            <w:r w:rsidR="00033D46">
              <w:rPr>
                <w:i w:val="0"/>
                <w:sz w:val="24"/>
                <w:szCs w:val="24"/>
              </w:rPr>
              <w:t xml:space="preserve">is better </w:t>
            </w:r>
            <w:r w:rsidR="007C50EA">
              <w:rPr>
                <w:i w:val="0"/>
                <w:sz w:val="24"/>
                <w:szCs w:val="24"/>
              </w:rPr>
              <w:t xml:space="preserve">to be used when </w:t>
            </w:r>
            <w:r w:rsidR="007E696B">
              <w:rPr>
                <w:i w:val="0"/>
                <w:sz w:val="24"/>
                <w:szCs w:val="24"/>
              </w:rPr>
              <w:t xml:space="preserve">the amount of work need to be done in the critical section is </w:t>
            </w:r>
            <w:r w:rsidR="000D6FF3">
              <w:rPr>
                <w:i w:val="0"/>
                <w:sz w:val="24"/>
                <w:szCs w:val="24"/>
              </w:rPr>
              <w:t xml:space="preserve">small. </w:t>
            </w:r>
            <w:r w:rsidR="00847833">
              <w:rPr>
                <w:i w:val="0"/>
                <w:sz w:val="24"/>
                <w:szCs w:val="24"/>
              </w:rPr>
              <w:t xml:space="preserve">Comparing </w:t>
            </w:r>
            <w:r w:rsidR="009A6FBF">
              <w:rPr>
                <w:i w:val="0"/>
                <w:sz w:val="24"/>
                <w:szCs w:val="24"/>
              </w:rPr>
              <w:t xml:space="preserve">with the pthread spinlock, </w:t>
            </w:r>
            <w:r w:rsidR="003F4E83">
              <w:rPr>
                <w:i w:val="0"/>
                <w:sz w:val="24"/>
                <w:szCs w:val="24"/>
              </w:rPr>
              <w:t xml:space="preserve">both mySpinTTAS lock and the queue lock are better choices than the pthread spinlock when the amount of work need to be done in the cirtical section gets greater. </w:t>
            </w:r>
            <w:r w:rsidR="00D52F60">
              <w:rPr>
                <w:i w:val="0"/>
                <w:sz w:val="24"/>
                <w:szCs w:val="24"/>
              </w:rPr>
              <w:t>Other than that</w:t>
            </w:r>
            <w:r w:rsidR="004A79CC">
              <w:rPr>
                <w:i w:val="0"/>
                <w:sz w:val="24"/>
                <w:szCs w:val="24"/>
              </w:rPr>
              <w:t>,</w:t>
            </w:r>
            <w:r w:rsidR="00D52F60">
              <w:rPr>
                <w:i w:val="0"/>
                <w:sz w:val="24"/>
                <w:szCs w:val="24"/>
              </w:rPr>
              <w:t xml:space="preserve"> </w:t>
            </w:r>
            <w:r w:rsidR="00CE1D46">
              <w:rPr>
                <w:i w:val="0"/>
                <w:sz w:val="24"/>
                <w:szCs w:val="24"/>
              </w:rPr>
              <w:t xml:space="preserve">the myMutexTTAS lock is doing the best among all </w:t>
            </w:r>
            <w:r w:rsidR="008E7DDB">
              <w:rPr>
                <w:i w:val="0"/>
                <w:sz w:val="24"/>
                <w:szCs w:val="24"/>
              </w:rPr>
              <w:t xml:space="preserve">locks </w:t>
            </w:r>
            <w:r w:rsidR="00CE1D46">
              <w:rPr>
                <w:i w:val="0"/>
                <w:sz w:val="24"/>
                <w:szCs w:val="24"/>
              </w:rPr>
              <w:t>over time, so it would be the best choice of lock to use overall.</w:t>
            </w:r>
          </w:p>
        </w:tc>
      </w:tr>
      <w:tr w:rsidR="009D7B47" w:rsidTr="006D68AE">
        <w:tc>
          <w:tcPr>
            <w:cnfStyle w:val="001000000000" w:firstRow="0" w:lastRow="0" w:firstColumn="1" w:lastColumn="0" w:oddVBand="0" w:evenVBand="0" w:oddHBand="0" w:evenHBand="0" w:firstRowFirstColumn="0" w:firstRowLastColumn="0" w:lastRowFirstColumn="0" w:lastRowLastColumn="0"/>
            <w:tcW w:w="308" w:type="pct"/>
          </w:tcPr>
          <w:p w:rsidR="009D7B47" w:rsidRPr="00514D8A" w:rsidRDefault="009D7B47" w:rsidP="006D68AE">
            <w:pPr>
              <w:spacing w:line="0" w:lineRule="atLeast"/>
              <w:rPr>
                <w:sz w:val="24"/>
                <w:szCs w:val="24"/>
              </w:rPr>
            </w:pPr>
          </w:p>
        </w:tc>
        <w:tc>
          <w:tcPr>
            <w:tcW w:w="4692" w:type="pct"/>
          </w:tcPr>
          <w:p w:rsidR="009D7B47" w:rsidRPr="00416AB2" w:rsidRDefault="009D7B47" w:rsidP="003D2D7F">
            <w:pPr>
              <w:pStyle w:val="TipText"/>
              <w:spacing w:line="0" w:lineRule="atLeast"/>
              <w:cnfStyle w:val="000000000000" w:firstRow="0" w:lastRow="0" w:firstColumn="0" w:lastColumn="0" w:oddVBand="0" w:evenVBand="0" w:oddHBand="0" w:evenHBand="0" w:firstRowFirstColumn="0" w:firstRowLastColumn="0" w:lastRowFirstColumn="0" w:lastRowLastColumn="0"/>
              <w:rPr>
                <w:i w:val="0"/>
                <w:sz w:val="24"/>
                <w:szCs w:val="24"/>
              </w:rPr>
            </w:pPr>
          </w:p>
        </w:tc>
      </w:tr>
    </w:tbl>
    <w:p w:rsidR="00FD6335" w:rsidRPr="00514D8A" w:rsidRDefault="00FD6335" w:rsidP="00FD6335">
      <w:pPr>
        <w:pStyle w:val="Heading1"/>
        <w:spacing w:line="0" w:lineRule="atLeast"/>
        <w:rPr>
          <w:sz w:val="32"/>
          <w:szCs w:val="32"/>
        </w:rPr>
      </w:pPr>
      <w:r w:rsidRPr="00514D8A">
        <w:rPr>
          <w:sz w:val="32"/>
          <w:szCs w:val="32"/>
        </w:rPr>
        <w:t>results of variation in number of workoutsidecs</w:t>
      </w:r>
    </w:p>
    <w:p w:rsidR="00925C54" w:rsidRPr="00514D8A" w:rsidRDefault="00925C54" w:rsidP="00925C54">
      <w:pPr>
        <w:spacing w:line="0" w:lineRule="atLeast"/>
        <w:rPr>
          <w:sz w:val="24"/>
          <w:szCs w:val="24"/>
        </w:rPr>
      </w:pPr>
      <w:r w:rsidRPr="00416AB2">
        <w:rPr>
          <w:sz w:val="24"/>
          <w:szCs w:val="24"/>
        </w:rPr>
        <w:t>Measuring the time it costs for different synchronization locks on variation in</w:t>
      </w:r>
      <w:r>
        <w:rPr>
          <w:sz w:val="24"/>
          <w:szCs w:val="24"/>
        </w:rPr>
        <w:t xml:space="preserve"> the </w:t>
      </w:r>
      <w:r>
        <w:rPr>
          <w:sz w:val="24"/>
          <w:szCs w:val="24"/>
        </w:rPr>
        <w:t>number of workOut</w:t>
      </w:r>
      <w:r>
        <w:rPr>
          <w:sz w:val="24"/>
          <w:szCs w:val="24"/>
        </w:rPr>
        <w:t>sideCS</w:t>
      </w:r>
      <w:r w:rsidRPr="00416AB2">
        <w:rPr>
          <w:sz w:val="24"/>
          <w:szCs w:val="24"/>
        </w:rPr>
        <w:t xml:space="preserve">, I </w:t>
      </w:r>
      <w:r>
        <w:rPr>
          <w:sz w:val="24"/>
          <w:szCs w:val="24"/>
        </w:rPr>
        <w:t>fixed the number of thread</w:t>
      </w:r>
      <w:r w:rsidRPr="00416AB2">
        <w:rPr>
          <w:sz w:val="24"/>
          <w:szCs w:val="24"/>
        </w:rPr>
        <w:t xml:space="preserve">, </w:t>
      </w:r>
      <w:r>
        <w:rPr>
          <w:sz w:val="24"/>
          <w:szCs w:val="24"/>
        </w:rPr>
        <w:t>iteration</w:t>
      </w:r>
      <w:r>
        <w:rPr>
          <w:sz w:val="24"/>
          <w:szCs w:val="24"/>
        </w:rPr>
        <w:t>, and workIn</w:t>
      </w:r>
      <w:r w:rsidRPr="00416AB2">
        <w:rPr>
          <w:sz w:val="24"/>
          <w:szCs w:val="24"/>
        </w:rPr>
        <w:t xml:space="preserve">sideCS as the given default input values just so every thread is doing the same amount of work when the thread is created doing the operations given in its own call back function. Therefore, we can have fair comparisons among the locks when observing the changes in time with </w:t>
      </w:r>
      <w:r>
        <w:rPr>
          <w:sz w:val="24"/>
          <w:szCs w:val="24"/>
        </w:rPr>
        <w:t>the numbe</w:t>
      </w:r>
      <w:r w:rsidR="007B5455">
        <w:rPr>
          <w:sz w:val="24"/>
          <w:szCs w:val="24"/>
        </w:rPr>
        <w:t>r of workOut</w:t>
      </w:r>
      <w:r>
        <w:rPr>
          <w:sz w:val="24"/>
          <w:szCs w:val="24"/>
        </w:rPr>
        <w:t>sideCS</w:t>
      </w:r>
      <w:r w:rsidRPr="00416AB2">
        <w:rPr>
          <w:sz w:val="24"/>
          <w:szCs w:val="24"/>
        </w:rPr>
        <w:t xml:space="preserve"> increases </w:t>
      </w:r>
      <w:r>
        <w:rPr>
          <w:sz w:val="24"/>
          <w:szCs w:val="24"/>
        </w:rPr>
        <w:t>for different locks.</w:t>
      </w:r>
    </w:p>
    <w:p w:rsidR="00FD6335" w:rsidRDefault="00FD6335" w:rsidP="00FD6335">
      <w:pPr>
        <w:pStyle w:val="NoSpacing"/>
        <w:spacing w:line="0" w:lineRule="atLeast"/>
      </w:pPr>
    </w:p>
    <w:p w:rsidR="00FD6335" w:rsidRDefault="005558F4" w:rsidP="006D0A96">
      <w:pPr>
        <w:pStyle w:val="NoSpacing"/>
        <w:spacing w:line="0" w:lineRule="atLeast"/>
        <w:jc w:val="center"/>
        <w:rPr>
          <w:sz w:val="20"/>
          <w:szCs w:val="20"/>
        </w:rPr>
      </w:pPr>
      <w:r>
        <w:rPr>
          <w:noProof/>
          <w:sz w:val="20"/>
          <w:szCs w:val="20"/>
          <w:lang w:val="en-CA" w:eastAsia="zh-CN"/>
        </w:rPr>
        <w:drawing>
          <wp:inline distT="0" distB="0" distL="0" distR="0">
            <wp:extent cx="5358809" cy="3879982"/>
            <wp:effectExtent l="19050" t="19050" r="1333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ryinworkOutsideCS.jpg"/>
                    <pic:cNvPicPr/>
                  </pic:nvPicPr>
                  <pic:blipFill>
                    <a:blip r:embed="rId13">
                      <a:extLst>
                        <a:ext uri="{28A0092B-C50C-407E-A947-70E740481C1C}">
                          <a14:useLocalDpi xmlns:a14="http://schemas.microsoft.com/office/drawing/2010/main" val="0"/>
                        </a:ext>
                      </a:extLst>
                    </a:blip>
                    <a:stretch>
                      <a:fillRect/>
                    </a:stretch>
                  </pic:blipFill>
                  <pic:spPr>
                    <a:xfrm>
                      <a:off x="0" y="0"/>
                      <a:ext cx="5385514" cy="3899318"/>
                    </a:xfrm>
                    <a:prstGeom prst="rect">
                      <a:avLst/>
                    </a:prstGeom>
                    <a:ln>
                      <a:solidFill>
                        <a:schemeClr val="tx1"/>
                      </a:solidFill>
                    </a:ln>
                  </pic:spPr>
                </pic:pic>
              </a:graphicData>
            </a:graphic>
          </wp:inline>
        </w:drawing>
      </w:r>
    </w:p>
    <w:p w:rsidR="00FD6335" w:rsidRPr="00FA1204" w:rsidRDefault="00FD6335" w:rsidP="00FD6335">
      <w:pPr>
        <w:pStyle w:val="Heading2"/>
        <w:spacing w:line="0" w:lineRule="atLeast"/>
        <w:rPr>
          <w:sz w:val="27"/>
          <w:szCs w:val="27"/>
        </w:rPr>
      </w:pPr>
      <w:r w:rsidRPr="00FA1204">
        <w:rPr>
          <w:sz w:val="27"/>
          <w:szCs w:val="27"/>
        </w:rPr>
        <w:lastRenderedPageBreak/>
        <w:t xml:space="preserve">Conclusion </w:t>
      </w:r>
      <w:r w:rsidR="00FA1204" w:rsidRPr="00FA1204">
        <w:rPr>
          <w:sz w:val="27"/>
          <w:szCs w:val="27"/>
        </w:rPr>
        <w:t>and Observation of Variation in Number of</w:t>
      </w:r>
      <w:r w:rsidR="00FA1204" w:rsidRPr="00FA1204">
        <w:rPr>
          <w:sz w:val="27"/>
          <w:szCs w:val="27"/>
        </w:rPr>
        <w:t xml:space="preserve"> workOut</w:t>
      </w:r>
      <w:r w:rsidR="00FA1204" w:rsidRPr="00FA1204">
        <w:rPr>
          <w:sz w:val="27"/>
          <w:szCs w:val="27"/>
        </w:rPr>
        <w:t>sideCS</w:t>
      </w:r>
    </w:p>
    <w:tbl>
      <w:tblPr>
        <w:tblStyle w:val="TipTable"/>
        <w:tblW w:w="5000" w:type="pct"/>
        <w:tblLook w:val="04A0" w:firstRow="1" w:lastRow="0" w:firstColumn="1" w:lastColumn="0" w:noHBand="0" w:noVBand="1"/>
      </w:tblPr>
      <w:tblGrid>
        <w:gridCol w:w="577"/>
        <w:gridCol w:w="8783"/>
      </w:tblGrid>
      <w:tr w:rsidR="00FD6335" w:rsidRPr="00514D8A" w:rsidTr="001749B9">
        <w:tc>
          <w:tcPr>
            <w:cnfStyle w:val="001000000000" w:firstRow="0" w:lastRow="0" w:firstColumn="1" w:lastColumn="0" w:oddVBand="0" w:evenVBand="0" w:oddHBand="0" w:evenHBand="0" w:firstRowFirstColumn="0" w:firstRowLastColumn="0" w:lastRowFirstColumn="0" w:lastRowLastColumn="0"/>
            <w:tcW w:w="308" w:type="pct"/>
          </w:tcPr>
          <w:p w:rsidR="00FD6335" w:rsidRPr="00514D8A" w:rsidRDefault="00FD6335" w:rsidP="001749B9">
            <w:pPr>
              <w:spacing w:line="0" w:lineRule="atLeast"/>
              <w:rPr>
                <w:sz w:val="24"/>
                <w:szCs w:val="24"/>
              </w:rPr>
            </w:pPr>
          </w:p>
        </w:tc>
        <w:tc>
          <w:tcPr>
            <w:tcW w:w="4692" w:type="pct"/>
          </w:tcPr>
          <w:p w:rsidR="00FD6335" w:rsidRPr="00514D8A" w:rsidRDefault="001E28CF" w:rsidP="00826F3B">
            <w:pPr>
              <w:pStyle w:val="TipText"/>
              <w:spacing w:line="0" w:lineRule="atLeast"/>
              <w:cnfStyle w:val="000000000000" w:firstRow="0" w:lastRow="0" w:firstColumn="0" w:lastColumn="0" w:oddVBand="0" w:evenVBand="0" w:oddHBand="0" w:evenHBand="0" w:firstRowFirstColumn="0" w:firstRowLastColumn="0" w:lastRowFirstColumn="0" w:lastRowLastColumn="0"/>
              <w:rPr>
                <w:i w:val="0"/>
                <w:sz w:val="24"/>
                <w:szCs w:val="24"/>
              </w:rPr>
            </w:pPr>
            <w:r w:rsidRPr="00416AB2">
              <w:rPr>
                <w:i w:val="0"/>
                <w:sz w:val="24"/>
                <w:szCs w:val="24"/>
              </w:rPr>
              <w:t xml:space="preserve">After measuring the time it costs for different synchronization locks </w:t>
            </w:r>
            <w:r>
              <w:rPr>
                <w:i w:val="0"/>
                <w:sz w:val="24"/>
                <w:szCs w:val="24"/>
              </w:rPr>
              <w:t xml:space="preserve">on variation in number </w:t>
            </w:r>
            <w:r w:rsidR="00C73956">
              <w:rPr>
                <w:i w:val="0"/>
                <w:sz w:val="24"/>
                <w:szCs w:val="24"/>
              </w:rPr>
              <w:t>of workOut</w:t>
            </w:r>
            <w:r>
              <w:rPr>
                <w:i w:val="0"/>
                <w:sz w:val="24"/>
                <w:szCs w:val="24"/>
              </w:rPr>
              <w:t>sideCS</w:t>
            </w:r>
            <w:r w:rsidRPr="00416AB2">
              <w:rPr>
                <w:i w:val="0"/>
                <w:sz w:val="24"/>
                <w:szCs w:val="24"/>
              </w:rPr>
              <w:t xml:space="preserve"> with </w:t>
            </w:r>
            <w:r>
              <w:rPr>
                <w:i w:val="0"/>
                <w:sz w:val="24"/>
                <w:szCs w:val="24"/>
              </w:rPr>
              <w:t>4</w:t>
            </w:r>
            <w:r w:rsidRPr="00416AB2">
              <w:rPr>
                <w:i w:val="0"/>
                <w:sz w:val="24"/>
                <w:szCs w:val="24"/>
              </w:rPr>
              <w:t xml:space="preserve"> </w:t>
            </w:r>
            <w:r>
              <w:rPr>
                <w:i w:val="0"/>
                <w:sz w:val="24"/>
                <w:szCs w:val="24"/>
              </w:rPr>
              <w:t>thread</w:t>
            </w:r>
            <w:r w:rsidRPr="00416AB2">
              <w:rPr>
                <w:i w:val="0"/>
                <w:sz w:val="24"/>
                <w:szCs w:val="24"/>
              </w:rPr>
              <w:t xml:space="preserve">s, </w:t>
            </w:r>
            <w:r>
              <w:rPr>
                <w:i w:val="0"/>
                <w:sz w:val="24"/>
                <w:szCs w:val="24"/>
              </w:rPr>
              <w:t>1000000 iterations</w:t>
            </w:r>
            <w:r>
              <w:rPr>
                <w:i w:val="0"/>
                <w:sz w:val="24"/>
                <w:szCs w:val="24"/>
              </w:rPr>
              <w:t>, and 1</w:t>
            </w:r>
            <w:r w:rsidR="00C73956">
              <w:rPr>
                <w:i w:val="0"/>
                <w:sz w:val="24"/>
                <w:szCs w:val="24"/>
              </w:rPr>
              <w:t xml:space="preserve"> workIn</w:t>
            </w:r>
            <w:r w:rsidRPr="00416AB2">
              <w:rPr>
                <w:i w:val="0"/>
                <w:sz w:val="24"/>
                <w:szCs w:val="24"/>
              </w:rPr>
              <w:t xml:space="preserve">sideCS, we can observe from the figure above that the </w:t>
            </w:r>
            <w:r>
              <w:rPr>
                <w:i w:val="0"/>
                <w:sz w:val="24"/>
                <w:szCs w:val="24"/>
              </w:rPr>
              <w:t>performance time of</w:t>
            </w:r>
            <w:r w:rsidR="004F04E2">
              <w:rPr>
                <w:i w:val="0"/>
                <w:sz w:val="24"/>
                <w:szCs w:val="24"/>
              </w:rPr>
              <w:t xml:space="preserve"> </w:t>
            </w:r>
            <w:r w:rsidR="00C73956">
              <w:rPr>
                <w:i w:val="0"/>
                <w:sz w:val="24"/>
                <w:szCs w:val="24"/>
              </w:rPr>
              <w:t xml:space="preserve">the locks are not linearly increasing </w:t>
            </w:r>
            <w:r w:rsidR="005874CF">
              <w:rPr>
                <w:i w:val="0"/>
                <w:sz w:val="24"/>
                <w:szCs w:val="24"/>
              </w:rPr>
              <w:t xml:space="preserve">anymore, this is because </w:t>
            </w:r>
            <w:r w:rsidR="004A4617">
              <w:rPr>
                <w:i w:val="0"/>
                <w:sz w:val="24"/>
                <w:szCs w:val="24"/>
              </w:rPr>
              <w:t xml:space="preserve">every time a thread is created, </w:t>
            </w:r>
            <w:r w:rsidR="00C82CB9">
              <w:rPr>
                <w:i w:val="0"/>
                <w:sz w:val="24"/>
                <w:szCs w:val="24"/>
              </w:rPr>
              <w:t xml:space="preserve">it spends some time to </w:t>
            </w:r>
            <w:r w:rsidR="00C143E0">
              <w:rPr>
                <w:i w:val="0"/>
                <w:sz w:val="24"/>
                <w:szCs w:val="24"/>
              </w:rPr>
              <w:t>increment</w:t>
            </w:r>
            <w:r w:rsidR="00823CE8">
              <w:rPr>
                <w:i w:val="0"/>
                <w:sz w:val="24"/>
                <w:szCs w:val="24"/>
              </w:rPr>
              <w:t xml:space="preserve"> the localCount before </w:t>
            </w:r>
            <w:r w:rsidR="00D15815">
              <w:rPr>
                <w:i w:val="0"/>
                <w:sz w:val="24"/>
                <w:szCs w:val="24"/>
              </w:rPr>
              <w:t xml:space="preserve">it goes and grab the lock </w:t>
            </w:r>
            <w:r w:rsidR="0032498B">
              <w:rPr>
                <w:i w:val="0"/>
                <w:sz w:val="24"/>
                <w:szCs w:val="24"/>
              </w:rPr>
              <w:t>trying to enter</w:t>
            </w:r>
            <w:r w:rsidR="00D15815">
              <w:rPr>
                <w:i w:val="0"/>
                <w:sz w:val="24"/>
                <w:szCs w:val="24"/>
              </w:rPr>
              <w:t xml:space="preserve"> the critical section</w:t>
            </w:r>
            <w:r w:rsidR="004C6285">
              <w:rPr>
                <w:i w:val="0"/>
                <w:sz w:val="24"/>
                <w:szCs w:val="24"/>
              </w:rPr>
              <w:t xml:space="preserve"> and start incrementing global c</w:t>
            </w:r>
            <w:r w:rsidR="00D15815">
              <w:rPr>
                <w:i w:val="0"/>
                <w:sz w:val="24"/>
                <w:szCs w:val="24"/>
              </w:rPr>
              <w:t xml:space="preserve">. </w:t>
            </w:r>
            <w:r w:rsidR="00C143E0">
              <w:rPr>
                <w:i w:val="0"/>
                <w:sz w:val="24"/>
                <w:szCs w:val="24"/>
              </w:rPr>
              <w:t xml:space="preserve">Therefore, </w:t>
            </w:r>
            <w:r w:rsidR="006B06CD">
              <w:rPr>
                <w:i w:val="0"/>
                <w:sz w:val="24"/>
                <w:szCs w:val="24"/>
              </w:rPr>
              <w:t xml:space="preserve">as more and more threads are created, </w:t>
            </w:r>
            <w:r w:rsidR="004F6269">
              <w:rPr>
                <w:i w:val="0"/>
                <w:sz w:val="24"/>
                <w:szCs w:val="24"/>
              </w:rPr>
              <w:t xml:space="preserve">they do not contend over the locks to enter the critical section as fiercely </w:t>
            </w:r>
            <w:r w:rsidR="00F03C4C">
              <w:rPr>
                <w:i w:val="0"/>
                <w:sz w:val="24"/>
                <w:szCs w:val="24"/>
              </w:rPr>
              <w:t xml:space="preserve">as when the amount of work </w:t>
            </w:r>
            <w:r w:rsidR="003E70EF">
              <w:rPr>
                <w:i w:val="0"/>
                <w:sz w:val="24"/>
                <w:szCs w:val="24"/>
              </w:rPr>
              <w:t>done outside of the criti</w:t>
            </w:r>
            <w:r w:rsidR="0076251E">
              <w:rPr>
                <w:i w:val="0"/>
                <w:sz w:val="24"/>
                <w:szCs w:val="24"/>
              </w:rPr>
              <w:t>cal section is 0. Since the contention is not as dramatic anymor</w:t>
            </w:r>
            <w:r w:rsidR="00F22036">
              <w:rPr>
                <w:i w:val="0"/>
                <w:sz w:val="24"/>
                <w:szCs w:val="24"/>
              </w:rPr>
              <w:t xml:space="preserve">e, the amount of performance time wasted at the contention is not as much anymore, so the </w:t>
            </w:r>
            <w:r w:rsidR="007309D0">
              <w:rPr>
                <w:i w:val="0"/>
                <w:sz w:val="24"/>
                <w:szCs w:val="24"/>
              </w:rPr>
              <w:t>overall performance time is barely increasing as the number of workOutsideCS increases.</w:t>
            </w:r>
            <w:r w:rsidR="00607332">
              <w:rPr>
                <w:i w:val="0"/>
                <w:sz w:val="24"/>
                <w:szCs w:val="24"/>
              </w:rPr>
              <w:t xml:space="preserve"> As what I have tested, </w:t>
            </w:r>
            <w:r w:rsidR="0005403F">
              <w:rPr>
                <w:i w:val="0"/>
                <w:sz w:val="24"/>
                <w:szCs w:val="24"/>
              </w:rPr>
              <w:t>increasing</w:t>
            </w:r>
            <w:r w:rsidR="003F226F">
              <w:rPr>
                <w:i w:val="0"/>
                <w:sz w:val="24"/>
                <w:szCs w:val="24"/>
              </w:rPr>
              <w:t xml:space="preserve"> the </w:t>
            </w:r>
            <w:r w:rsidR="006C628D">
              <w:rPr>
                <w:i w:val="0"/>
                <w:sz w:val="24"/>
                <w:szCs w:val="24"/>
              </w:rPr>
              <w:t xml:space="preserve">number of workOutsideCS also introduces fairness to all the threads created where each thread gets chances to obtain the lock to run the critical section instead of one </w:t>
            </w:r>
            <w:r w:rsidR="00C30311">
              <w:rPr>
                <w:i w:val="0"/>
                <w:sz w:val="24"/>
                <w:szCs w:val="24"/>
              </w:rPr>
              <w:t xml:space="preserve">single </w:t>
            </w:r>
            <w:r w:rsidR="006C628D">
              <w:rPr>
                <w:i w:val="0"/>
                <w:sz w:val="24"/>
                <w:szCs w:val="24"/>
              </w:rPr>
              <w:t xml:space="preserve">thread dominating the critical section once every long time. </w:t>
            </w:r>
          </w:p>
        </w:tc>
      </w:tr>
    </w:tbl>
    <w:p w:rsidR="00B33B91" w:rsidRPr="001257AF" w:rsidRDefault="001820ED" w:rsidP="00B33B91">
      <w:pPr>
        <w:pStyle w:val="Heading1"/>
        <w:spacing w:line="0" w:lineRule="atLeast"/>
        <w:rPr>
          <w:sz w:val="32"/>
          <w:szCs w:val="32"/>
        </w:rPr>
      </w:pPr>
      <w:r w:rsidRPr="001257AF">
        <w:rPr>
          <w:sz w:val="32"/>
          <w:szCs w:val="32"/>
        </w:rPr>
        <w:t>testing environment</w:t>
      </w:r>
    </w:p>
    <w:p w:rsidR="006F5B7C" w:rsidRDefault="001820ED" w:rsidP="00D627ED">
      <w:pPr>
        <w:pStyle w:val="NoSpacing"/>
        <w:spacing w:line="0" w:lineRule="atLeast"/>
        <w:jc w:val="center"/>
        <w:rPr>
          <w:sz w:val="20"/>
          <w:szCs w:val="20"/>
        </w:rPr>
      </w:pPr>
      <w:r>
        <w:rPr>
          <w:noProof/>
          <w:sz w:val="20"/>
          <w:szCs w:val="20"/>
          <w:lang w:val="en-CA" w:eastAsia="zh-CN"/>
        </w:rPr>
        <w:drawing>
          <wp:inline distT="0" distB="0" distL="0" distR="0">
            <wp:extent cx="5013681" cy="2667000"/>
            <wp:effectExtent l="19050" t="19050" r="1587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1.png"/>
                    <pic:cNvPicPr/>
                  </pic:nvPicPr>
                  <pic:blipFill>
                    <a:blip r:embed="rId14">
                      <a:extLst>
                        <a:ext uri="{28A0092B-C50C-407E-A947-70E740481C1C}">
                          <a14:useLocalDpi xmlns:a14="http://schemas.microsoft.com/office/drawing/2010/main" val="0"/>
                        </a:ext>
                      </a:extLst>
                    </a:blip>
                    <a:stretch>
                      <a:fillRect/>
                    </a:stretch>
                  </pic:blipFill>
                  <pic:spPr>
                    <a:xfrm>
                      <a:off x="0" y="0"/>
                      <a:ext cx="5014758" cy="2667573"/>
                    </a:xfrm>
                    <a:prstGeom prst="rect">
                      <a:avLst/>
                    </a:prstGeom>
                    <a:ln>
                      <a:solidFill>
                        <a:schemeClr val="tx1"/>
                      </a:solidFill>
                    </a:ln>
                  </pic:spPr>
                </pic:pic>
              </a:graphicData>
            </a:graphic>
          </wp:inline>
        </w:drawing>
      </w:r>
    </w:p>
    <w:p w:rsidR="006F5B7C" w:rsidRDefault="006F5B7C" w:rsidP="006705E2">
      <w:pPr>
        <w:pStyle w:val="NoSpacing"/>
        <w:spacing w:line="0" w:lineRule="atLeast"/>
        <w:rPr>
          <w:sz w:val="20"/>
          <w:szCs w:val="20"/>
        </w:rPr>
      </w:pPr>
    </w:p>
    <w:p w:rsidR="006D0A96" w:rsidRDefault="006D0A96" w:rsidP="006705E2">
      <w:pPr>
        <w:pStyle w:val="NoSpacing"/>
        <w:spacing w:line="0" w:lineRule="atLeast"/>
        <w:rPr>
          <w:sz w:val="20"/>
          <w:szCs w:val="20"/>
        </w:rPr>
      </w:pPr>
    </w:p>
    <w:p w:rsidR="006D0A96" w:rsidRDefault="006D0A96" w:rsidP="006705E2">
      <w:pPr>
        <w:pStyle w:val="NoSpacing"/>
        <w:spacing w:line="0" w:lineRule="atLeast"/>
        <w:rPr>
          <w:sz w:val="20"/>
          <w:szCs w:val="20"/>
        </w:rPr>
      </w:pPr>
    </w:p>
    <w:p w:rsidR="006D0A96" w:rsidRDefault="006D0A96" w:rsidP="006705E2">
      <w:pPr>
        <w:pStyle w:val="NoSpacing"/>
        <w:spacing w:line="0" w:lineRule="atLeast"/>
        <w:rPr>
          <w:sz w:val="20"/>
          <w:szCs w:val="20"/>
        </w:rPr>
      </w:pPr>
    </w:p>
    <w:p w:rsidR="006D0A96" w:rsidRDefault="006D0A96" w:rsidP="006705E2">
      <w:pPr>
        <w:pStyle w:val="NoSpacing"/>
        <w:spacing w:line="0" w:lineRule="atLeast"/>
        <w:rPr>
          <w:sz w:val="20"/>
          <w:szCs w:val="20"/>
        </w:rPr>
      </w:pPr>
    </w:p>
    <w:p w:rsidR="006D0A96" w:rsidRDefault="006D0A96" w:rsidP="006705E2">
      <w:pPr>
        <w:pStyle w:val="NoSpacing"/>
        <w:spacing w:line="0" w:lineRule="atLeast"/>
        <w:rPr>
          <w:sz w:val="20"/>
          <w:szCs w:val="20"/>
        </w:rPr>
      </w:pPr>
    </w:p>
    <w:p w:rsidR="006D0A96" w:rsidRDefault="006D0A96" w:rsidP="006705E2">
      <w:pPr>
        <w:pStyle w:val="NoSpacing"/>
        <w:spacing w:line="0" w:lineRule="atLeast"/>
        <w:rPr>
          <w:sz w:val="20"/>
          <w:szCs w:val="20"/>
        </w:rPr>
      </w:pPr>
    </w:p>
    <w:p w:rsidR="006D0A96" w:rsidRDefault="006D0A96" w:rsidP="006705E2">
      <w:pPr>
        <w:pStyle w:val="NoSpacing"/>
        <w:spacing w:line="0" w:lineRule="atLeast"/>
        <w:rPr>
          <w:sz w:val="20"/>
          <w:szCs w:val="20"/>
        </w:rPr>
      </w:pPr>
    </w:p>
    <w:p w:rsidR="006D0A96" w:rsidRDefault="006D0A96" w:rsidP="006705E2">
      <w:pPr>
        <w:pStyle w:val="NoSpacing"/>
        <w:spacing w:line="0" w:lineRule="atLeast"/>
        <w:rPr>
          <w:sz w:val="20"/>
          <w:szCs w:val="20"/>
        </w:rPr>
      </w:pPr>
    </w:p>
    <w:sectPr w:rsidR="006D0A96" w:rsidSect="00227D34">
      <w:headerReference w:type="default" r:id="rId15"/>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83A" w:rsidRDefault="0050383A">
      <w:pPr>
        <w:spacing w:after="0" w:line="240" w:lineRule="auto"/>
      </w:pPr>
      <w:r>
        <w:separator/>
      </w:r>
    </w:p>
  </w:endnote>
  <w:endnote w:type="continuationSeparator" w:id="0">
    <w:p w:rsidR="0050383A" w:rsidRDefault="0050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altName w:val="宋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83A" w:rsidRDefault="0050383A">
      <w:pPr>
        <w:spacing w:after="0" w:line="240" w:lineRule="auto"/>
      </w:pPr>
      <w:r>
        <w:separator/>
      </w:r>
    </w:p>
  </w:footnote>
  <w:footnote w:type="continuationSeparator" w:id="0">
    <w:p w:rsidR="0050383A" w:rsidRDefault="00503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E13" w:rsidRDefault="00A53A2A" w:rsidP="00B41D0D">
    <w:pPr>
      <w:pStyle w:val="Header"/>
      <w:ind w:right="90"/>
      <w:jc w:val="right"/>
    </w:pPr>
    <w:r>
      <w:rPr>
        <w:noProof/>
        <w:lang w:val="en-CA"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E13" w:rsidRDefault="00A53A2A">
                          <w:pPr>
                            <w:pStyle w:val="Footer"/>
                          </w:pPr>
                          <w:r>
                            <w:fldChar w:fldCharType="begin"/>
                          </w:r>
                          <w:r>
                            <w:instrText xml:space="preserve"> PAGE   \* MERGEFORMAT </w:instrText>
                          </w:r>
                          <w:r>
                            <w:fldChar w:fldCharType="separate"/>
                          </w:r>
                          <w:r w:rsidR="005E6745">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8" type="#_x0000_t202" style="position:absolute;left:0;text-align:left;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BA5E13" w:rsidRDefault="00A53A2A">
                    <w:pPr>
                      <w:pStyle w:val="Footer"/>
                    </w:pPr>
                    <w:r>
                      <w:fldChar w:fldCharType="begin"/>
                    </w:r>
                    <w:r>
                      <w:instrText xml:space="preserve"> PAGE   \* MERGEFORMAT </w:instrText>
                    </w:r>
                    <w:r>
                      <w:fldChar w:fldCharType="separate"/>
                    </w:r>
                    <w:r w:rsidR="005E6745">
                      <w:t>2</w:t>
                    </w:r>
                    <w:r>
                      <w:fldChar w:fldCharType="end"/>
                    </w:r>
                  </w:p>
                </w:txbxContent>
              </v:textbox>
              <w10:wrap anchorx="margin" anchory="margin"/>
            </v:shape>
          </w:pict>
        </mc:Fallback>
      </mc:AlternateContent>
    </w:r>
    <w:r w:rsidR="00BA3608">
      <w:t>Jerry Chienyu</w:t>
    </w:r>
    <w:r w:rsidR="00B41D0D">
      <w:t xml:space="preserve"> Chen</w:t>
    </w:r>
  </w:p>
  <w:p w:rsidR="00B41D0D" w:rsidRDefault="00BA3608" w:rsidP="00B41D0D">
    <w:pPr>
      <w:pStyle w:val="Header"/>
      <w:ind w:right="90"/>
      <w:jc w:val="right"/>
    </w:pPr>
    <w:r>
      <w:t>November23/</w:t>
    </w:r>
    <w:r w:rsidR="00B41D0D">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D0"/>
    <w:rsid w:val="00014370"/>
    <w:rsid w:val="0002258F"/>
    <w:rsid w:val="00027F2B"/>
    <w:rsid w:val="00031DB8"/>
    <w:rsid w:val="00033C0D"/>
    <w:rsid w:val="00033D46"/>
    <w:rsid w:val="000377A4"/>
    <w:rsid w:val="00045B18"/>
    <w:rsid w:val="0005403F"/>
    <w:rsid w:val="00076051"/>
    <w:rsid w:val="00081519"/>
    <w:rsid w:val="0008452B"/>
    <w:rsid w:val="00084C43"/>
    <w:rsid w:val="00094880"/>
    <w:rsid w:val="000979B4"/>
    <w:rsid w:val="000B1FF0"/>
    <w:rsid w:val="000C2CB1"/>
    <w:rsid w:val="000C67DB"/>
    <w:rsid w:val="000D6FF3"/>
    <w:rsid w:val="000D7048"/>
    <w:rsid w:val="000E76F3"/>
    <w:rsid w:val="000F1DD0"/>
    <w:rsid w:val="000F28EF"/>
    <w:rsid w:val="0010309C"/>
    <w:rsid w:val="00103F6E"/>
    <w:rsid w:val="001047BD"/>
    <w:rsid w:val="001155D6"/>
    <w:rsid w:val="00117824"/>
    <w:rsid w:val="00124683"/>
    <w:rsid w:val="001257AF"/>
    <w:rsid w:val="00162546"/>
    <w:rsid w:val="001639A8"/>
    <w:rsid w:val="00166CF7"/>
    <w:rsid w:val="00167569"/>
    <w:rsid w:val="00167E3A"/>
    <w:rsid w:val="00167EAA"/>
    <w:rsid w:val="0017465B"/>
    <w:rsid w:val="001820ED"/>
    <w:rsid w:val="00190B0E"/>
    <w:rsid w:val="001A3D57"/>
    <w:rsid w:val="001B397C"/>
    <w:rsid w:val="001B47C0"/>
    <w:rsid w:val="001C64CA"/>
    <w:rsid w:val="001D1BEB"/>
    <w:rsid w:val="001D3BCE"/>
    <w:rsid w:val="001D758B"/>
    <w:rsid w:val="001E28CF"/>
    <w:rsid w:val="00216B18"/>
    <w:rsid w:val="00226EAB"/>
    <w:rsid w:val="002277C5"/>
    <w:rsid w:val="00227D34"/>
    <w:rsid w:val="00236247"/>
    <w:rsid w:val="0026036B"/>
    <w:rsid w:val="002740C5"/>
    <w:rsid w:val="002A68F7"/>
    <w:rsid w:val="002A6ABF"/>
    <w:rsid w:val="002C3F32"/>
    <w:rsid w:val="002D003F"/>
    <w:rsid w:val="002D09B0"/>
    <w:rsid w:val="002D2CDE"/>
    <w:rsid w:val="002D4BE1"/>
    <w:rsid w:val="002D61A1"/>
    <w:rsid w:val="002E364E"/>
    <w:rsid w:val="002E7042"/>
    <w:rsid w:val="002F0E49"/>
    <w:rsid w:val="002F45E1"/>
    <w:rsid w:val="002F69A0"/>
    <w:rsid w:val="00314CE0"/>
    <w:rsid w:val="003240CE"/>
    <w:rsid w:val="0032498B"/>
    <w:rsid w:val="0033032A"/>
    <w:rsid w:val="003404D7"/>
    <w:rsid w:val="00367452"/>
    <w:rsid w:val="00372490"/>
    <w:rsid w:val="00372968"/>
    <w:rsid w:val="0038307B"/>
    <w:rsid w:val="0038567F"/>
    <w:rsid w:val="003866E7"/>
    <w:rsid w:val="00390E45"/>
    <w:rsid w:val="003977B7"/>
    <w:rsid w:val="00397A86"/>
    <w:rsid w:val="003A2117"/>
    <w:rsid w:val="003D2D7F"/>
    <w:rsid w:val="003D3074"/>
    <w:rsid w:val="003D7433"/>
    <w:rsid w:val="003E70EF"/>
    <w:rsid w:val="003F226F"/>
    <w:rsid w:val="003F4E83"/>
    <w:rsid w:val="003F67DB"/>
    <w:rsid w:val="004025AB"/>
    <w:rsid w:val="00403955"/>
    <w:rsid w:val="00416AB2"/>
    <w:rsid w:val="0044041F"/>
    <w:rsid w:val="00442E8E"/>
    <w:rsid w:val="004504AA"/>
    <w:rsid w:val="00474CE8"/>
    <w:rsid w:val="00480FD9"/>
    <w:rsid w:val="004816C9"/>
    <w:rsid w:val="00483B6D"/>
    <w:rsid w:val="00484031"/>
    <w:rsid w:val="004A4617"/>
    <w:rsid w:val="004A586B"/>
    <w:rsid w:val="004A66A8"/>
    <w:rsid w:val="004A6B04"/>
    <w:rsid w:val="004A79CC"/>
    <w:rsid w:val="004C5FC4"/>
    <w:rsid w:val="004C6285"/>
    <w:rsid w:val="004D7601"/>
    <w:rsid w:val="004E78A9"/>
    <w:rsid w:val="004F04E2"/>
    <w:rsid w:val="004F6269"/>
    <w:rsid w:val="00500D0E"/>
    <w:rsid w:val="0050383A"/>
    <w:rsid w:val="0050623F"/>
    <w:rsid w:val="00514D8A"/>
    <w:rsid w:val="00546BA6"/>
    <w:rsid w:val="00550326"/>
    <w:rsid w:val="00550FFB"/>
    <w:rsid w:val="00551CCF"/>
    <w:rsid w:val="005558F4"/>
    <w:rsid w:val="00560D49"/>
    <w:rsid w:val="00562EC1"/>
    <w:rsid w:val="00562F57"/>
    <w:rsid w:val="00566603"/>
    <w:rsid w:val="005672E4"/>
    <w:rsid w:val="005847A4"/>
    <w:rsid w:val="005874CF"/>
    <w:rsid w:val="00591EFF"/>
    <w:rsid w:val="00596167"/>
    <w:rsid w:val="005A0122"/>
    <w:rsid w:val="005B0349"/>
    <w:rsid w:val="005B1A97"/>
    <w:rsid w:val="005B75B0"/>
    <w:rsid w:val="005C60F6"/>
    <w:rsid w:val="005C7AD0"/>
    <w:rsid w:val="005D03D2"/>
    <w:rsid w:val="005D7260"/>
    <w:rsid w:val="005E6745"/>
    <w:rsid w:val="005F5B8E"/>
    <w:rsid w:val="005F6B2F"/>
    <w:rsid w:val="006003D1"/>
    <w:rsid w:val="00601F11"/>
    <w:rsid w:val="00607332"/>
    <w:rsid w:val="00617090"/>
    <w:rsid w:val="00625BC4"/>
    <w:rsid w:val="00641108"/>
    <w:rsid w:val="006418FF"/>
    <w:rsid w:val="0064236A"/>
    <w:rsid w:val="00643435"/>
    <w:rsid w:val="006529A6"/>
    <w:rsid w:val="00660239"/>
    <w:rsid w:val="006705E2"/>
    <w:rsid w:val="00683071"/>
    <w:rsid w:val="006840F1"/>
    <w:rsid w:val="00684A62"/>
    <w:rsid w:val="00685DC1"/>
    <w:rsid w:val="00692DDE"/>
    <w:rsid w:val="00696ABA"/>
    <w:rsid w:val="006A1BB6"/>
    <w:rsid w:val="006A3228"/>
    <w:rsid w:val="006A5FB1"/>
    <w:rsid w:val="006B06CD"/>
    <w:rsid w:val="006B0B44"/>
    <w:rsid w:val="006C628D"/>
    <w:rsid w:val="006D0A96"/>
    <w:rsid w:val="006E6535"/>
    <w:rsid w:val="006F5A0E"/>
    <w:rsid w:val="006F5B7C"/>
    <w:rsid w:val="006F7139"/>
    <w:rsid w:val="007077B4"/>
    <w:rsid w:val="00713B1A"/>
    <w:rsid w:val="00716267"/>
    <w:rsid w:val="007167F3"/>
    <w:rsid w:val="007169AF"/>
    <w:rsid w:val="00724A2E"/>
    <w:rsid w:val="00725A4D"/>
    <w:rsid w:val="007309D0"/>
    <w:rsid w:val="00740F9E"/>
    <w:rsid w:val="007462A9"/>
    <w:rsid w:val="007501ED"/>
    <w:rsid w:val="007519F2"/>
    <w:rsid w:val="00753EA6"/>
    <w:rsid w:val="0076251E"/>
    <w:rsid w:val="007630DB"/>
    <w:rsid w:val="00763939"/>
    <w:rsid w:val="0076686B"/>
    <w:rsid w:val="007674D7"/>
    <w:rsid w:val="00770A98"/>
    <w:rsid w:val="00776320"/>
    <w:rsid w:val="00781064"/>
    <w:rsid w:val="00787DE1"/>
    <w:rsid w:val="00790F6F"/>
    <w:rsid w:val="00797824"/>
    <w:rsid w:val="007A3363"/>
    <w:rsid w:val="007A6E1E"/>
    <w:rsid w:val="007B5455"/>
    <w:rsid w:val="007C47B6"/>
    <w:rsid w:val="007C50EA"/>
    <w:rsid w:val="007C6C32"/>
    <w:rsid w:val="007D6996"/>
    <w:rsid w:val="007E568F"/>
    <w:rsid w:val="007E696B"/>
    <w:rsid w:val="007F0B54"/>
    <w:rsid w:val="007F1A96"/>
    <w:rsid w:val="007F2BC6"/>
    <w:rsid w:val="008004CA"/>
    <w:rsid w:val="00804CD5"/>
    <w:rsid w:val="0081611F"/>
    <w:rsid w:val="00823CE8"/>
    <w:rsid w:val="00825B3B"/>
    <w:rsid w:val="00826F3B"/>
    <w:rsid w:val="00835294"/>
    <w:rsid w:val="00847715"/>
    <w:rsid w:val="00847833"/>
    <w:rsid w:val="00856648"/>
    <w:rsid w:val="00856AD1"/>
    <w:rsid w:val="00860E5D"/>
    <w:rsid w:val="008648B7"/>
    <w:rsid w:val="00865C50"/>
    <w:rsid w:val="00870705"/>
    <w:rsid w:val="00871612"/>
    <w:rsid w:val="00871A2A"/>
    <w:rsid w:val="00872A03"/>
    <w:rsid w:val="00881C48"/>
    <w:rsid w:val="008828FB"/>
    <w:rsid w:val="008937BB"/>
    <w:rsid w:val="00896A2F"/>
    <w:rsid w:val="00897A85"/>
    <w:rsid w:val="008A29FF"/>
    <w:rsid w:val="008B05AB"/>
    <w:rsid w:val="008B6882"/>
    <w:rsid w:val="008D7D0E"/>
    <w:rsid w:val="008E7DDB"/>
    <w:rsid w:val="008F1B74"/>
    <w:rsid w:val="008F2DEB"/>
    <w:rsid w:val="009017D4"/>
    <w:rsid w:val="00904697"/>
    <w:rsid w:val="00906D07"/>
    <w:rsid w:val="0091050E"/>
    <w:rsid w:val="009138F6"/>
    <w:rsid w:val="009138FC"/>
    <w:rsid w:val="009160E8"/>
    <w:rsid w:val="0092257D"/>
    <w:rsid w:val="009231EB"/>
    <w:rsid w:val="00925C54"/>
    <w:rsid w:val="009276E8"/>
    <w:rsid w:val="009359E4"/>
    <w:rsid w:val="00943A07"/>
    <w:rsid w:val="009446BA"/>
    <w:rsid w:val="00956EEE"/>
    <w:rsid w:val="0098065C"/>
    <w:rsid w:val="009A3C7E"/>
    <w:rsid w:val="009A6FBF"/>
    <w:rsid w:val="009B59FB"/>
    <w:rsid w:val="009D231E"/>
    <w:rsid w:val="009D461D"/>
    <w:rsid w:val="009D7B47"/>
    <w:rsid w:val="009E42DF"/>
    <w:rsid w:val="009F4AAC"/>
    <w:rsid w:val="009F7E6E"/>
    <w:rsid w:val="00A006D6"/>
    <w:rsid w:val="00A028DB"/>
    <w:rsid w:val="00A21516"/>
    <w:rsid w:val="00A2494C"/>
    <w:rsid w:val="00A34684"/>
    <w:rsid w:val="00A40B47"/>
    <w:rsid w:val="00A41C8B"/>
    <w:rsid w:val="00A50EF6"/>
    <w:rsid w:val="00A53A2A"/>
    <w:rsid w:val="00A57140"/>
    <w:rsid w:val="00A64BF8"/>
    <w:rsid w:val="00A64EFB"/>
    <w:rsid w:val="00A66668"/>
    <w:rsid w:val="00A856D3"/>
    <w:rsid w:val="00A8658C"/>
    <w:rsid w:val="00A901D2"/>
    <w:rsid w:val="00AB0BA3"/>
    <w:rsid w:val="00AB1F10"/>
    <w:rsid w:val="00AB3797"/>
    <w:rsid w:val="00AC1EB6"/>
    <w:rsid w:val="00AD6473"/>
    <w:rsid w:val="00AE0B39"/>
    <w:rsid w:val="00AE2A53"/>
    <w:rsid w:val="00AE6FE8"/>
    <w:rsid w:val="00AE7EDA"/>
    <w:rsid w:val="00AF6A8E"/>
    <w:rsid w:val="00B019BE"/>
    <w:rsid w:val="00B025AE"/>
    <w:rsid w:val="00B118A7"/>
    <w:rsid w:val="00B12E2B"/>
    <w:rsid w:val="00B1539D"/>
    <w:rsid w:val="00B2187D"/>
    <w:rsid w:val="00B322D2"/>
    <w:rsid w:val="00B33B91"/>
    <w:rsid w:val="00B415AC"/>
    <w:rsid w:val="00B41D0D"/>
    <w:rsid w:val="00B500D1"/>
    <w:rsid w:val="00B50455"/>
    <w:rsid w:val="00B51702"/>
    <w:rsid w:val="00B6206E"/>
    <w:rsid w:val="00B656A6"/>
    <w:rsid w:val="00B666E2"/>
    <w:rsid w:val="00B70ADB"/>
    <w:rsid w:val="00B77FC6"/>
    <w:rsid w:val="00B815F1"/>
    <w:rsid w:val="00B829C3"/>
    <w:rsid w:val="00B84D90"/>
    <w:rsid w:val="00BA3608"/>
    <w:rsid w:val="00BA5E13"/>
    <w:rsid w:val="00BC695A"/>
    <w:rsid w:val="00BD0503"/>
    <w:rsid w:val="00BD5AC9"/>
    <w:rsid w:val="00BE7528"/>
    <w:rsid w:val="00BF3800"/>
    <w:rsid w:val="00BF784E"/>
    <w:rsid w:val="00C143E0"/>
    <w:rsid w:val="00C30311"/>
    <w:rsid w:val="00C344B2"/>
    <w:rsid w:val="00C5170A"/>
    <w:rsid w:val="00C53178"/>
    <w:rsid w:val="00C65E68"/>
    <w:rsid w:val="00C73956"/>
    <w:rsid w:val="00C81252"/>
    <w:rsid w:val="00C82CB9"/>
    <w:rsid w:val="00CA53EC"/>
    <w:rsid w:val="00CA6F88"/>
    <w:rsid w:val="00CB2592"/>
    <w:rsid w:val="00CB2E06"/>
    <w:rsid w:val="00CB71FB"/>
    <w:rsid w:val="00CC2327"/>
    <w:rsid w:val="00CD2FBE"/>
    <w:rsid w:val="00CE1D46"/>
    <w:rsid w:val="00CE5C7E"/>
    <w:rsid w:val="00CE7EC8"/>
    <w:rsid w:val="00CF5FB2"/>
    <w:rsid w:val="00CF6D37"/>
    <w:rsid w:val="00D015CE"/>
    <w:rsid w:val="00D01741"/>
    <w:rsid w:val="00D143D9"/>
    <w:rsid w:val="00D15815"/>
    <w:rsid w:val="00D23140"/>
    <w:rsid w:val="00D2595B"/>
    <w:rsid w:val="00D43C27"/>
    <w:rsid w:val="00D4601A"/>
    <w:rsid w:val="00D5272F"/>
    <w:rsid w:val="00D52F60"/>
    <w:rsid w:val="00D57A8A"/>
    <w:rsid w:val="00D6092C"/>
    <w:rsid w:val="00D627ED"/>
    <w:rsid w:val="00D63559"/>
    <w:rsid w:val="00D659AF"/>
    <w:rsid w:val="00D707EB"/>
    <w:rsid w:val="00D71D3A"/>
    <w:rsid w:val="00D77037"/>
    <w:rsid w:val="00D92D85"/>
    <w:rsid w:val="00D95592"/>
    <w:rsid w:val="00D9724B"/>
    <w:rsid w:val="00DA375D"/>
    <w:rsid w:val="00DD0094"/>
    <w:rsid w:val="00DD4138"/>
    <w:rsid w:val="00DD622C"/>
    <w:rsid w:val="00DE1C93"/>
    <w:rsid w:val="00DF0A8E"/>
    <w:rsid w:val="00DF3B67"/>
    <w:rsid w:val="00DF3DCB"/>
    <w:rsid w:val="00E079C8"/>
    <w:rsid w:val="00E104AE"/>
    <w:rsid w:val="00E1209D"/>
    <w:rsid w:val="00E12CE4"/>
    <w:rsid w:val="00E166F9"/>
    <w:rsid w:val="00E17E9F"/>
    <w:rsid w:val="00E24C46"/>
    <w:rsid w:val="00E47742"/>
    <w:rsid w:val="00E62518"/>
    <w:rsid w:val="00E63FDB"/>
    <w:rsid w:val="00E7677A"/>
    <w:rsid w:val="00E773F9"/>
    <w:rsid w:val="00E81BB6"/>
    <w:rsid w:val="00E8227C"/>
    <w:rsid w:val="00E85407"/>
    <w:rsid w:val="00E93AA3"/>
    <w:rsid w:val="00E97E0A"/>
    <w:rsid w:val="00ED00BB"/>
    <w:rsid w:val="00EE410A"/>
    <w:rsid w:val="00EE67FA"/>
    <w:rsid w:val="00EE6F98"/>
    <w:rsid w:val="00EE7FE7"/>
    <w:rsid w:val="00F03C4C"/>
    <w:rsid w:val="00F11AEF"/>
    <w:rsid w:val="00F12AA9"/>
    <w:rsid w:val="00F22036"/>
    <w:rsid w:val="00F30EE1"/>
    <w:rsid w:val="00F436E3"/>
    <w:rsid w:val="00F44DF6"/>
    <w:rsid w:val="00F45B18"/>
    <w:rsid w:val="00F4716F"/>
    <w:rsid w:val="00F61A4F"/>
    <w:rsid w:val="00F87CA4"/>
    <w:rsid w:val="00F90AAC"/>
    <w:rsid w:val="00F93E8D"/>
    <w:rsid w:val="00FA04EE"/>
    <w:rsid w:val="00FA1204"/>
    <w:rsid w:val="00FA1B66"/>
    <w:rsid w:val="00FB1C14"/>
    <w:rsid w:val="00FD240F"/>
    <w:rsid w:val="00FD6335"/>
    <w:rsid w:val="00FF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F0BDB"/>
  <w15:chartTrackingRefBased/>
  <w15:docId w15:val="{63063AA9-9857-473C-B222-77B2D888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customStyle="1" w:styleId="NoSpacingChar">
    <w:name w:val="No Spacing Char"/>
    <w:basedOn w:val="DefaultParagraphFont"/>
    <w:link w:val="NoSpacing"/>
    <w:uiPriority w:val="1"/>
    <w:rsid w:val="00BA3608"/>
  </w:style>
  <w:style w:type="paragraph" w:styleId="BalloonText">
    <w:name w:val="Balloon Text"/>
    <w:basedOn w:val="Normal"/>
    <w:link w:val="BalloonTextChar"/>
    <w:uiPriority w:val="99"/>
    <w:semiHidden/>
    <w:unhideWhenUsed/>
    <w:rsid w:val="00D43C27"/>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43C27"/>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en-Yu\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B8D86F7C444906B44EB87AF00D4D85"/>
        <w:category>
          <w:name w:val="General"/>
          <w:gallery w:val="placeholder"/>
        </w:category>
        <w:types>
          <w:type w:val="bbPlcHdr"/>
        </w:types>
        <w:behaviors>
          <w:behavior w:val="content"/>
        </w:behaviors>
        <w:guid w:val="{82984773-7FAF-449D-A2B1-FEF71301B346}"/>
      </w:docPartPr>
      <w:docPartBody>
        <w:p w:rsidR="008A078E" w:rsidRDefault="007E000A">
          <w:pPr>
            <w:pStyle w:val="D4B8D86F7C444906B44EB87AF00D4D85"/>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altName w:val="宋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0A"/>
    <w:rsid w:val="007E000A"/>
    <w:rsid w:val="008A078E"/>
    <w:rsid w:val="00CB38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B8D86F7C444906B44EB87AF00D4D85">
    <w:name w:val="D4B8D86F7C444906B44EB87AF00D4D85"/>
  </w:style>
  <w:style w:type="character" w:styleId="PlaceholderText">
    <w:name w:val="Placeholder Text"/>
    <w:basedOn w:val="DefaultParagraphFont"/>
    <w:uiPriority w:val="99"/>
    <w:semiHidden/>
    <w:rPr>
      <w:color w:val="808080"/>
    </w:rPr>
  </w:style>
  <w:style w:type="paragraph" w:customStyle="1" w:styleId="9189D53676D74203A2A51D7520F58ACA">
    <w:name w:val="9189D53676D74203A2A51D7520F58ACA"/>
  </w:style>
  <w:style w:type="paragraph" w:customStyle="1" w:styleId="C66E106C3FAD49CE984ED5690F15C678">
    <w:name w:val="C66E106C3FAD49CE984ED5690F15C678"/>
  </w:style>
  <w:style w:type="paragraph" w:customStyle="1" w:styleId="FFE34A011ABE49C7A549B146881C867D">
    <w:name w:val="FFE34A011ABE49C7A549B146881C8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3.xml><?xml version="1.0" encoding="utf-8"?>
<ds:datastoreItem xmlns:ds="http://schemas.openxmlformats.org/officeDocument/2006/customXml" ds:itemID="{048D7E48-32DB-4776-B7C9-63EF30501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2284</TotalTime>
  <Pages>8</Pages>
  <Words>1695</Words>
  <Characters>8497</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
    </vt:vector>
  </TitlesOfParts>
  <Company>CMPT 300</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Synchronization</dc:title>
  <dc:subject/>
  <dc:creator>fALL2016</dc:creator>
  <cp:keywords/>
  <cp:lastModifiedBy>Jerry C</cp:lastModifiedBy>
  <cp:revision>418</cp:revision>
  <cp:lastPrinted>2016-11-25T06:27:00Z</cp:lastPrinted>
  <dcterms:created xsi:type="dcterms:W3CDTF">2016-10-30T08:12:00Z</dcterms:created>
  <dcterms:modified xsi:type="dcterms:W3CDTF">2016-11-25T06:27:00Z</dcterms:modified>
  <cp:category>Operating System</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